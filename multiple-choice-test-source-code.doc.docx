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b/>
          <w:bCs/>
        </w:rPr>
        <w:br/>
      </w:r>
      <w:r w:rsidRPr="000249B8">
        <w:rPr>
          <w:i/>
          <w:iCs/>
        </w:rPr>
        <w:t>/*</w:t>
      </w:r>
      <w:r w:rsidRPr="000249B8">
        <w:rPr>
          <w:i/>
          <w:iCs/>
        </w:rPr>
        <w:br/>
        <w:t>|--------------------------------------------------------------------------</w:t>
      </w:r>
      <w:r w:rsidRPr="000249B8">
        <w:rPr>
          <w:i/>
          <w:iCs/>
        </w:rPr>
        <w:br/>
        <w:t>| Application Routes</w:t>
      </w:r>
      <w:r w:rsidRPr="000249B8">
        <w:rPr>
          <w:i/>
          <w:iCs/>
        </w:rPr>
        <w:br/>
        <w:t>|--------------------------------------------------------------------------</w:t>
      </w:r>
      <w:r w:rsidRPr="000249B8">
        <w:rPr>
          <w:i/>
          <w:iCs/>
        </w:rPr>
        <w:br/>
        <w:t>|</w:t>
      </w:r>
      <w:r w:rsidRPr="000249B8">
        <w:rPr>
          <w:i/>
          <w:iCs/>
        </w:rPr>
        <w:br/>
        <w:t>| Here is where you can register all of the routes for an application.</w:t>
      </w:r>
      <w:r w:rsidRPr="000249B8">
        <w:rPr>
          <w:i/>
          <w:iCs/>
        </w:rPr>
        <w:br/>
        <w:t>| It's a breeze. Simply tell Laravel the URIs it should respond to</w:t>
      </w:r>
      <w:r w:rsidRPr="000249B8">
        <w:rPr>
          <w:i/>
          <w:iCs/>
        </w:rPr>
        <w:br/>
        <w:t>| and give it the Closure to execute when that URI is requested.</w:t>
      </w:r>
      <w:r w:rsidRPr="000249B8">
        <w:rPr>
          <w:i/>
          <w:iCs/>
        </w:rPr>
        <w:br/>
        <w:t>|</w:t>
      </w:r>
      <w:r w:rsidRPr="000249B8">
        <w:rPr>
          <w:i/>
          <w:iCs/>
        </w:rPr>
        <w:br/>
        <w:t>*/</w:t>
      </w:r>
      <w:r w:rsidRPr="000249B8">
        <w:rPr>
          <w:i/>
          <w:iCs/>
        </w:rPr>
        <w:br/>
      </w:r>
      <w:r w:rsidRPr="000249B8">
        <w:t>Route::get('login', 'LoginController@get');</w:t>
      </w:r>
      <w:r w:rsidRPr="000249B8">
        <w:br/>
        <w:t>Route::post('login', 'LoginController@post');</w:t>
      </w:r>
      <w:r w:rsidRPr="000249B8">
        <w:br/>
        <w:t>Route::group(</w:t>
      </w:r>
      <w:r w:rsidRPr="000249B8">
        <w:rPr>
          <w:b/>
          <w:bCs/>
        </w:rPr>
        <w:t>array</w:t>
      </w:r>
      <w:r w:rsidRPr="000249B8">
        <w:t xml:space="preserve">('before'=&gt;'auth'), </w:t>
      </w:r>
      <w:r w:rsidRPr="000249B8">
        <w:rPr>
          <w:b/>
          <w:bCs/>
        </w:rPr>
        <w:t>function</w:t>
      </w:r>
      <w:r w:rsidRPr="000249B8">
        <w:t>(){</w:t>
      </w:r>
      <w:r w:rsidRPr="000249B8">
        <w:br/>
        <w:t xml:space="preserve">    Route::get('/', </w:t>
      </w:r>
      <w:r w:rsidRPr="000249B8">
        <w:rPr>
          <w:b/>
          <w:bCs/>
        </w:rPr>
        <w:t>function</w:t>
      </w:r>
      <w:r w:rsidRPr="000249B8">
        <w:t>(){</w:t>
      </w:r>
      <w:r w:rsidRPr="000249B8">
        <w:rPr>
          <w:b/>
          <w:bCs/>
        </w:rPr>
        <w:t xml:space="preserve">return </w:t>
      </w:r>
      <w:r w:rsidRPr="000249B8">
        <w:t>Redirect::to('test');});</w:t>
      </w:r>
      <w:r w:rsidRPr="000249B8">
        <w:br/>
        <w:t xml:space="preserve">    Route::get('test', 'TestController@get');</w:t>
      </w:r>
      <w:r w:rsidRPr="000249B8">
        <w:br/>
        <w:t xml:space="preserve">    Route::post('test', 'TestController@post');</w:t>
      </w:r>
      <w:r w:rsidRPr="000249B8">
        <w:br/>
        <w:t xml:space="preserve">    Route::get('result', 'ResultController@get');</w:t>
      </w:r>
      <w:r w:rsidRPr="000249B8">
        <w:br/>
        <w:t xml:space="preserve">    Route::post('result', 'ResultController@post');</w:t>
      </w:r>
      <w:r w:rsidRPr="000249B8">
        <w:br/>
        <w:t xml:space="preserve">    </w:t>
      </w:r>
      <w:r w:rsidRPr="000249B8">
        <w:rPr>
          <w:i/>
          <w:iCs/>
        </w:rPr>
        <w:t>//only for admin</w:t>
      </w:r>
      <w:r w:rsidRPr="000249B8">
        <w:rPr>
          <w:i/>
          <w:iCs/>
        </w:rPr>
        <w:br/>
        <w:t xml:space="preserve">    </w:t>
      </w:r>
      <w:r w:rsidRPr="000249B8">
        <w:t>Route::group(</w:t>
      </w:r>
      <w:r w:rsidRPr="000249B8">
        <w:rPr>
          <w:b/>
          <w:bCs/>
        </w:rPr>
        <w:t>array</w:t>
      </w:r>
      <w:r w:rsidRPr="000249B8">
        <w:t xml:space="preserve">('prefix' =&gt; 'admin', 'before' =&gt; 'admin'), </w:t>
      </w:r>
      <w:r w:rsidRPr="000249B8">
        <w:rPr>
          <w:b/>
          <w:bCs/>
        </w:rPr>
        <w:t>function</w:t>
      </w:r>
      <w:r w:rsidRPr="000249B8">
        <w:t>(){</w:t>
      </w:r>
      <w:r w:rsidRPr="000249B8">
        <w:br/>
        <w:t xml:space="preserve">        Route::get('/', 'AdminController@get');</w:t>
      </w:r>
      <w:r w:rsidRPr="000249B8">
        <w:br/>
        <w:t xml:space="preserve">        Route::post('/', 'AdminController@post');</w:t>
      </w:r>
      <w:r w:rsidRPr="000249B8">
        <w:br/>
      </w:r>
      <w:r w:rsidRPr="000249B8">
        <w:br/>
        <w:t xml:space="preserve">        Route::get('test-options', 'TestOptionsController@get');</w:t>
      </w:r>
      <w:r w:rsidRPr="000249B8">
        <w:br/>
        <w:t xml:space="preserve">        Route::get('chapter-rate', 'ChapterRateController@get');</w:t>
      </w:r>
      <w:r w:rsidRPr="000249B8">
        <w:br/>
        <w:t xml:space="preserve">        </w:t>
      </w:r>
      <w:r w:rsidRPr="000249B8">
        <w:rPr>
          <w:i/>
          <w:iCs/>
        </w:rPr>
        <w:t>//bind model for chapters</w:t>
      </w:r>
      <w:r w:rsidRPr="000249B8">
        <w:rPr>
          <w:i/>
          <w:iCs/>
        </w:rPr>
        <w:br/>
        <w:t xml:space="preserve">        </w:t>
      </w:r>
      <w:r w:rsidRPr="000249B8">
        <w:t>Route::model('chapter', 'Chapter');</w:t>
      </w:r>
      <w:r w:rsidRPr="000249B8">
        <w:br/>
        <w:t xml:space="preserve">        Route::get('chapters', 'ChaptersController@get');</w:t>
      </w:r>
      <w:r w:rsidRPr="000249B8">
        <w:br/>
        <w:t xml:space="preserve">        Route::get('chapters/{chapter}', 'ChaptersController@getQuestions');</w:t>
      </w:r>
      <w:r w:rsidRPr="000249B8">
        <w:br/>
      </w:r>
      <w:r w:rsidRPr="000249B8">
        <w:br/>
        <w:t xml:space="preserve">        Route::post('test-options', 'TestOptionsController@post');</w:t>
      </w:r>
      <w:r w:rsidRPr="000249B8">
        <w:br/>
        <w:t xml:space="preserve">        Route::post('chapter-rate', 'ChapterRateController@post');</w:t>
      </w:r>
      <w:r w:rsidRPr="000249B8">
        <w:br/>
        <w:t xml:space="preserve">        Route::post('chapters', 'ChaptersController@post');</w:t>
      </w:r>
      <w:r w:rsidRPr="000249B8">
        <w:br/>
        <w:t xml:space="preserve">        Route::post('chapters/{chapter}', 'ChaptersController@postQuestionChange');</w:t>
      </w:r>
      <w:r w:rsidRPr="000249B8">
        <w:br/>
      </w:r>
      <w:r w:rsidRPr="000249B8">
        <w:br/>
        <w:t xml:space="preserve">        </w:t>
      </w:r>
      <w:r w:rsidRPr="000249B8">
        <w:rPr>
          <w:i/>
          <w:iCs/>
        </w:rPr>
        <w:t>//modify database: delete-all</w:t>
      </w:r>
      <w:r w:rsidRPr="000249B8">
        <w:rPr>
          <w:i/>
          <w:iCs/>
        </w:rPr>
        <w:br/>
        <w:t xml:space="preserve">        </w:t>
      </w:r>
      <w:r w:rsidRPr="000249B8">
        <w:t xml:space="preserve">Route::get('delete-all/contestant', </w:t>
      </w:r>
      <w:r w:rsidRPr="000249B8">
        <w:rPr>
          <w:b/>
          <w:bCs/>
        </w:rPr>
        <w:t>function</w:t>
      </w:r>
      <w:r w:rsidRPr="000249B8">
        <w:t>(){Contestant::truncate();});</w:t>
      </w:r>
      <w:r w:rsidRPr="000249B8">
        <w:br/>
        <w:t xml:space="preserve">    });</w:t>
      </w:r>
      <w:r w:rsidRPr="000249B8">
        <w:br/>
        <w:t>});</w:t>
      </w:r>
      <w:r w:rsidRPr="000249B8">
        <w:br/>
        <w:t>Route::get('log-out', 'LogOutController@get');</w:t>
      </w:r>
    </w:p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1/1/2016</w:t>
      </w:r>
      <w:r w:rsidRPr="000249B8">
        <w:rPr>
          <w:i/>
          <w:iCs/>
        </w:rPr>
        <w:br/>
        <w:t xml:space="preserve"> * Time: 9:00 PM</w:t>
      </w:r>
      <w:r w:rsidRPr="000249B8">
        <w:rPr>
          <w:i/>
          <w:iCs/>
        </w:rPr>
        <w:br/>
      </w:r>
      <w:r w:rsidRPr="000249B8">
        <w:rPr>
          <w:i/>
          <w:iCs/>
        </w:rPr>
        <w:lastRenderedPageBreak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t xml:space="preserve">class </w:t>
      </w:r>
      <w:r w:rsidRPr="000249B8">
        <w:t xml:space="preserve">LoginController </w:t>
      </w:r>
      <w:r w:rsidRPr="000249B8">
        <w:rPr>
          <w:b/>
          <w:bCs/>
        </w:rPr>
        <w:t xml:space="preserve">extends </w:t>
      </w:r>
      <w:r w:rsidRPr="000249B8">
        <w:t>ProjectController{</w:t>
      </w:r>
      <w:r w:rsidRPr="000249B8">
        <w:br/>
        <w:t xml:space="preserve">    </w:t>
      </w:r>
      <w:r w:rsidRPr="000249B8">
        <w:rPr>
          <w:b/>
          <w:bCs/>
        </w:rPr>
        <w:t xml:space="preserve">const </w:t>
      </w:r>
      <w:r w:rsidRPr="000249B8">
        <w:rPr>
          <w:i/>
          <w:iCs/>
        </w:rPr>
        <w:t xml:space="preserve">MESSAGE_KEY </w:t>
      </w:r>
      <w:r w:rsidRPr="000249B8">
        <w:t>= "OF1sc1gV";</w:t>
      </w:r>
      <w:r w:rsidRPr="000249B8">
        <w:br/>
        <w:t xml:space="preserve">    </w:t>
      </w:r>
      <w:r w:rsidRPr="000249B8">
        <w:rPr>
          <w:i/>
          <w:iCs/>
        </w:rPr>
        <w:t>//handle get request from 'login'</w:t>
      </w:r>
      <w:r w:rsidRPr="000249B8">
        <w:rPr>
          <w:i/>
          <w:iCs/>
        </w:rPr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get(){</w:t>
      </w:r>
      <w:r w:rsidRPr="000249B8">
        <w:br/>
        <w:t xml:space="preserve">        </w:t>
      </w:r>
      <w:r w:rsidRPr="000249B8">
        <w:rPr>
          <w:i/>
          <w:iCs/>
        </w:rPr>
        <w:t>//push 'messages' to view</w:t>
      </w:r>
      <w:r w:rsidRPr="000249B8">
        <w:rPr>
          <w:i/>
          <w:iCs/>
        </w:rPr>
        <w:br/>
        <w:t xml:space="preserve">        </w:t>
      </w:r>
      <w:r w:rsidRPr="000249B8">
        <w:t>$messages = $this-&gt;messageController-&gt;getMessages($this::MESSAGE_KEY);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>View::make('login',</w:t>
      </w:r>
      <w:r w:rsidRPr="000249B8">
        <w:rPr>
          <w:b/>
          <w:bCs/>
        </w:rPr>
        <w:t>array</w:t>
      </w:r>
      <w:r w:rsidRPr="000249B8">
        <w:t>(</w:t>
      </w:r>
      <w:r w:rsidRPr="000249B8">
        <w:br/>
        <w:t xml:space="preserve">            'messages' =&gt; $messages,</w:t>
      </w:r>
      <w:r w:rsidRPr="000249B8">
        <w:br/>
        <w:t xml:space="preserve">        ));</w:t>
      </w:r>
      <w:r w:rsidRPr="000249B8">
        <w:br/>
        <w:t xml:space="preserve">    }</w:t>
      </w:r>
      <w:r w:rsidRPr="000249B8">
        <w:br/>
        <w:t xml:space="preserve">    </w:t>
      </w:r>
      <w:r w:rsidRPr="000249B8">
        <w:rPr>
          <w:i/>
          <w:iCs/>
        </w:rPr>
        <w:t>//handle post request from 'login'</w:t>
      </w:r>
      <w:r w:rsidRPr="000249B8">
        <w:rPr>
          <w:i/>
          <w:iCs/>
        </w:rPr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post(){</w:t>
      </w:r>
      <w:r w:rsidRPr="000249B8">
        <w:br/>
        <w:t xml:space="preserve">        </w:t>
      </w:r>
      <w:r w:rsidRPr="000249B8">
        <w:rPr>
          <w:i/>
          <w:iCs/>
        </w:rPr>
        <w:t>//step 1: validate input-data</w:t>
      </w:r>
      <w:r w:rsidRPr="000249B8">
        <w:rPr>
          <w:i/>
          <w:iCs/>
        </w:rPr>
        <w:br/>
        <w:t xml:space="preserve">        </w:t>
      </w:r>
      <w:r w:rsidRPr="000249B8">
        <w:t>$validate_data = Input::only('contestant_id', 'keystone');</w:t>
      </w:r>
      <w:r w:rsidRPr="000249B8">
        <w:br/>
        <w:t xml:space="preserve">        $validate_rules = </w:t>
      </w:r>
      <w:r w:rsidRPr="000249B8">
        <w:rPr>
          <w:b/>
          <w:bCs/>
        </w:rPr>
        <w:t>array</w:t>
      </w:r>
      <w:r w:rsidRPr="000249B8">
        <w:t>(</w:t>
      </w:r>
      <w:r w:rsidRPr="000249B8">
        <w:br/>
        <w:t xml:space="preserve">            'contestant_id' =&gt; 'required|integer',</w:t>
      </w:r>
      <w:r w:rsidRPr="000249B8">
        <w:br/>
        <w:t xml:space="preserve">            'keystone' =&gt; 'required|min:8'</w:t>
      </w:r>
      <w:r w:rsidRPr="000249B8">
        <w:br/>
        <w:t xml:space="preserve">        );</w:t>
      </w:r>
      <w:r w:rsidRPr="000249B8">
        <w:br/>
        <w:t xml:space="preserve">        $validator = Validator::make($validate_data, $validate_rules);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($validator-&gt;fails()){</w:t>
      </w:r>
      <w:r w:rsidRPr="000249B8">
        <w:br/>
        <w:t xml:space="preserve">            $validate_messages = $validator-&gt;messages()-&gt;toArray();</w:t>
      </w:r>
      <w:r w:rsidRPr="000249B8">
        <w:br/>
        <w:t xml:space="preserve">            $this-&gt;messageController-&gt;send($validate_messages, $this::MESSAGE_KEY);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Redirect::to('login');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//step 2: check empty collection from 'contestant_id', bcs it may not exist</w:t>
      </w:r>
      <w:r w:rsidRPr="000249B8">
        <w:rPr>
          <w:i/>
          <w:iCs/>
        </w:rPr>
        <w:br/>
        <w:t xml:space="preserve">        </w:t>
      </w:r>
      <w:r w:rsidRPr="000249B8">
        <w:t>$contestant = Contestant::find(Input::get('contestant_id'));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(!$contestant){</w:t>
      </w:r>
      <w:r w:rsidRPr="000249B8">
        <w:br/>
        <w:t xml:space="preserve">            $this-&gt;messageController-&gt;send(</w:t>
      </w:r>
      <w:r w:rsidRPr="000249B8">
        <w:rPr>
          <w:b/>
          <w:bCs/>
        </w:rPr>
        <w:t>array</w:t>
      </w:r>
      <w:r w:rsidRPr="000249B8">
        <w:t>('contestant_id' =&gt; ['contestant_id:wrong']), $this::MESSAGE_KEY);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Redirect::to('login');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//step 3: compare hashed-value, if equal, allow login</w:t>
      </w:r>
      <w:r w:rsidRPr="000249B8">
        <w:rPr>
          <w:i/>
          <w:iCs/>
        </w:rPr>
        <w:br/>
        <w:t xml:space="preserve">        //what we get after find is a 'collection', not a Contestant's instance, so fetch it, first()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>if</w:t>
      </w:r>
      <w:r w:rsidRPr="000249B8">
        <w:t>(Hash::check(Input::get('keystone'), $contestant-&gt;keystone)){</w:t>
      </w:r>
      <w:r w:rsidRPr="000249B8">
        <w:br/>
        <w:t xml:space="preserve">            Auth::login($contestant);</w:t>
      </w:r>
      <w:r w:rsidRPr="000249B8">
        <w:br/>
        <w:t xml:space="preserve">            </w:t>
      </w:r>
      <w:r w:rsidRPr="000249B8">
        <w:rPr>
          <w:b/>
          <w:bCs/>
        </w:rPr>
        <w:t>if</w:t>
      </w:r>
      <w:r w:rsidRPr="000249B8">
        <w:t>($contestant-&gt;id == 1){</w:t>
      </w:r>
      <w:r w:rsidRPr="000249B8">
        <w:br/>
        <w:t xml:space="preserve">                </w:t>
      </w:r>
      <w:r w:rsidRPr="000249B8">
        <w:rPr>
          <w:i/>
          <w:iCs/>
        </w:rPr>
        <w:t>//admin after 'login' refer go to 'admin' page</w:t>
      </w:r>
      <w:r w:rsidRPr="000249B8">
        <w:rPr>
          <w:i/>
          <w:iCs/>
        </w:rPr>
        <w:br/>
        <w:t xml:space="preserve">                </w:t>
      </w:r>
      <w:r w:rsidRPr="000249B8">
        <w:rPr>
          <w:b/>
          <w:bCs/>
        </w:rPr>
        <w:t xml:space="preserve">return </w:t>
      </w:r>
      <w:r w:rsidRPr="000249B8">
        <w:t>Redirect::to('admin');</w:t>
      </w:r>
      <w:r w:rsidRPr="000249B8">
        <w:br/>
        <w:t xml:space="preserve">            }</w:t>
      </w:r>
      <w:r w:rsidRPr="000249B8">
        <w:rPr>
          <w:b/>
          <w:bCs/>
        </w:rPr>
        <w:t>else</w:t>
      </w:r>
      <w:r w:rsidRPr="000249B8">
        <w:t>{</w:t>
      </w:r>
      <w:r w:rsidRPr="000249B8">
        <w:br/>
        <w:t xml:space="preserve">                </w:t>
      </w:r>
      <w:r w:rsidRPr="000249B8">
        <w:rPr>
          <w:i/>
          <w:iCs/>
        </w:rPr>
        <w:t>//contestant after 'login' refer goto 'test' page</w:t>
      </w:r>
      <w:r w:rsidRPr="000249B8">
        <w:rPr>
          <w:i/>
          <w:iCs/>
        </w:rPr>
        <w:br/>
        <w:t xml:space="preserve">                </w:t>
      </w:r>
      <w:r w:rsidRPr="000249B8">
        <w:rPr>
          <w:b/>
          <w:bCs/>
        </w:rPr>
        <w:t xml:space="preserve">return </w:t>
      </w:r>
      <w:r w:rsidRPr="000249B8">
        <w:t>Redirect::to('test');</w:t>
      </w:r>
      <w:r w:rsidRPr="000249B8">
        <w:br/>
        <w:t xml:space="preserve">            }</w:t>
      </w:r>
      <w:r w:rsidRPr="000249B8">
        <w:br/>
        <w:t xml:space="preserve">        }</w:t>
      </w:r>
      <w:r w:rsidRPr="000249B8">
        <w:rPr>
          <w:b/>
          <w:bCs/>
        </w:rPr>
        <w:t>else</w:t>
      </w:r>
      <w:r w:rsidRPr="000249B8">
        <w:t>{</w:t>
      </w:r>
      <w:r w:rsidRPr="000249B8">
        <w:br/>
        <w:t xml:space="preserve">            $this-&gt;messageController-&gt;send(</w:t>
      </w:r>
      <w:r w:rsidRPr="000249B8">
        <w:rPr>
          <w:b/>
          <w:bCs/>
        </w:rPr>
        <w:t>array</w:t>
      </w:r>
      <w:r w:rsidRPr="000249B8">
        <w:t>('keystone' =&gt; ['keystone:wrong']), $this::MESSAGE_KEY);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//as a fall-back, return to login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>Redirect::to('login');</w:t>
      </w:r>
      <w:r w:rsidRPr="000249B8">
        <w:br/>
      </w:r>
      <w:r w:rsidRPr="000249B8">
        <w:lastRenderedPageBreak/>
        <w:t xml:space="preserve">    }</w:t>
      </w:r>
      <w:r w:rsidRPr="000249B8">
        <w:br/>
        <w:t>}</w:t>
      </w:r>
    </w:p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07-Jan-16</w:t>
      </w:r>
      <w:r w:rsidRPr="000249B8">
        <w:rPr>
          <w:i/>
          <w:iCs/>
        </w:rPr>
        <w:br/>
        <w:t xml:space="preserve"> * Time: 9:36 PM</w:t>
      </w:r>
      <w:r w:rsidRPr="000249B8">
        <w:rPr>
          <w:i/>
          <w:iCs/>
        </w:rPr>
        <w:br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t xml:space="preserve">class </w:t>
      </w:r>
      <w:r w:rsidRPr="000249B8">
        <w:t xml:space="preserve">TestController </w:t>
      </w:r>
      <w:r w:rsidRPr="000249B8">
        <w:rPr>
          <w:b/>
          <w:bCs/>
        </w:rPr>
        <w:t xml:space="preserve">extends </w:t>
      </w:r>
      <w:r w:rsidRPr="000249B8">
        <w:t>ProjectController{</w:t>
      </w:r>
      <w:r w:rsidRPr="000249B8">
        <w:br/>
        <w:t xml:space="preserve">    </w:t>
      </w:r>
      <w:r w:rsidRPr="000249B8">
        <w:rPr>
          <w:b/>
          <w:bCs/>
        </w:rPr>
        <w:t xml:space="preserve">const </w:t>
      </w:r>
      <w:r w:rsidRPr="000249B8">
        <w:rPr>
          <w:i/>
          <w:iCs/>
        </w:rPr>
        <w:t xml:space="preserve">MESSAGE_KEY </w:t>
      </w:r>
      <w:r w:rsidRPr="000249B8">
        <w:t>= "OFwQq7ob";</w:t>
      </w:r>
      <w:r w:rsidRPr="000249B8">
        <w:br/>
        <w:t xml:space="preserve">    </w:t>
      </w:r>
      <w:r w:rsidRPr="000249B8">
        <w:rPr>
          <w:i/>
          <w:iCs/>
        </w:rPr>
        <w:t>//handle get-request from 'test'</w:t>
      </w:r>
      <w:r w:rsidRPr="000249B8">
        <w:rPr>
          <w:i/>
          <w:iCs/>
        </w:rPr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get(){</w:t>
      </w:r>
      <w:r w:rsidRPr="000249B8">
        <w:br/>
        <w:t xml:space="preserve">        $messages = $this-&gt;messageController-&gt;getMessages($this::MESSAGE_KEY);</w:t>
      </w:r>
      <w:r w:rsidRPr="000249B8">
        <w:br/>
        <w:t xml:space="preserve">        </w:t>
      </w:r>
      <w:r w:rsidRPr="000249B8">
        <w:rPr>
          <w:i/>
          <w:iCs/>
        </w:rPr>
        <w:t>//contestant take test only one time, so</w:t>
      </w:r>
      <w:r w:rsidRPr="000249B8">
        <w:rPr>
          <w:i/>
          <w:iCs/>
        </w:rPr>
        <w:br/>
        <w:t xml:space="preserve">        //if !admin &amp;&amp; has-result &gt;&gt;&gt; redirect to 'result'</w:t>
      </w:r>
      <w:r w:rsidRPr="000249B8">
        <w:rPr>
          <w:i/>
          <w:iCs/>
        </w:rPr>
        <w:br/>
        <w:t xml:space="preserve">        //(admin not blocked, need to review test-page)</w:t>
      </w:r>
      <w:r w:rsidRPr="000249B8">
        <w:rPr>
          <w:i/>
          <w:iCs/>
        </w:rPr>
        <w:br/>
        <w:t xml:space="preserve">        </w:t>
      </w:r>
      <w:r w:rsidRPr="000249B8">
        <w:t>$contestant = Auth::user();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($contestant-&gt;id != 1 &amp;&amp; $contestant-&gt;result != ""){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Redirect::to('result');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//load random-question from database</w:t>
      </w:r>
      <w:r w:rsidRPr="000249B8">
        <w:rPr>
          <w:i/>
          <w:iCs/>
        </w:rPr>
        <w:br/>
        <w:t xml:space="preserve">        </w:t>
      </w:r>
      <w:r w:rsidRPr="000249B8">
        <w:t>$chapters = Chapter::all();</w:t>
      </w:r>
      <w:r w:rsidRPr="000249B8">
        <w:br/>
        <w:t xml:space="preserve">        $random_questions = </w:t>
      </w:r>
      <w:r w:rsidRPr="000249B8">
        <w:rPr>
          <w:b/>
          <w:bCs/>
        </w:rPr>
        <w:t>array</w:t>
      </w:r>
      <w:r w:rsidRPr="000249B8">
        <w:t>();</w:t>
      </w:r>
      <w:r w:rsidRPr="000249B8">
        <w:br/>
        <w:t xml:space="preserve">        </w:t>
      </w:r>
      <w:r w:rsidRPr="000249B8">
        <w:rPr>
          <w:b/>
          <w:bCs/>
        </w:rPr>
        <w:t>foreach</w:t>
      </w:r>
      <w:r w:rsidRPr="000249B8">
        <w:t xml:space="preserve">($chapters </w:t>
      </w:r>
      <w:r w:rsidRPr="000249B8">
        <w:rPr>
          <w:b/>
          <w:bCs/>
        </w:rPr>
        <w:t xml:space="preserve">as </w:t>
      </w:r>
      <w:r w:rsidRPr="000249B8">
        <w:t>$chapter) {</w:t>
      </w:r>
      <w:r w:rsidRPr="000249B8">
        <w:br/>
        <w:t xml:space="preserve">            </w:t>
      </w:r>
      <w:r w:rsidRPr="000249B8">
        <w:rPr>
          <w:i/>
          <w:iCs/>
        </w:rPr>
        <w:t>//each chapter, load random-questions by chapter-rate</w:t>
      </w:r>
      <w:r w:rsidRPr="000249B8">
        <w:rPr>
          <w:i/>
          <w:iCs/>
        </w:rPr>
        <w:br/>
        <w:t xml:space="preserve">            //then store in $random_questions</w:t>
      </w:r>
      <w:r w:rsidRPr="000249B8">
        <w:rPr>
          <w:i/>
          <w:iCs/>
        </w:rPr>
        <w:br/>
        <w:t xml:space="preserve">            </w:t>
      </w:r>
      <w:r w:rsidRPr="000249B8">
        <w:rPr>
          <w:b/>
          <w:bCs/>
        </w:rPr>
        <w:t>if</w:t>
      </w:r>
      <w:r w:rsidRPr="000249B8">
        <w:t>($chapter-&gt;rate != 0){</w:t>
      </w:r>
      <w:r w:rsidRPr="000249B8">
        <w:rPr>
          <w:i/>
          <w:iCs/>
        </w:rPr>
        <w:t>//make sure chapter has question</w:t>
      </w:r>
      <w:r w:rsidRPr="000249B8">
        <w:rPr>
          <w:i/>
          <w:iCs/>
        </w:rPr>
        <w:br/>
        <w:t xml:space="preserve">                </w:t>
      </w:r>
      <w:r w:rsidRPr="000249B8">
        <w:t>$random_questions[] = $chapter-&gt;getQuestions-&gt;random($chapter-&gt;rate);</w:t>
      </w:r>
      <w:r w:rsidRPr="000249B8">
        <w:br/>
        <w:t xml:space="preserve">            }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//get timer from test option</w:t>
      </w:r>
      <w:r w:rsidRPr="000249B8">
        <w:rPr>
          <w:i/>
          <w:iCs/>
        </w:rPr>
        <w:br/>
        <w:t xml:space="preserve">        </w:t>
      </w:r>
      <w:r w:rsidRPr="000249B8">
        <w:t>$test_options = TestOption::all();</w:t>
      </w:r>
      <w:r w:rsidRPr="000249B8">
        <w:br/>
        <w:t xml:space="preserve">        $timer = $test_options[0];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 xml:space="preserve">View::make('test', </w:t>
      </w:r>
      <w:r w:rsidRPr="000249B8">
        <w:rPr>
          <w:b/>
          <w:bCs/>
        </w:rPr>
        <w:t>array</w:t>
      </w:r>
      <w:r w:rsidRPr="000249B8">
        <w:t>(</w:t>
      </w:r>
      <w:r w:rsidRPr="000249B8">
        <w:br/>
        <w:t xml:space="preserve">            'random_questions' =&gt; $random_questions,</w:t>
      </w:r>
      <w:r w:rsidRPr="000249B8">
        <w:br/>
        <w:t xml:space="preserve">            'timer' =&gt; $timer,</w:t>
      </w:r>
      <w:r w:rsidRPr="000249B8">
        <w:br/>
        <w:t xml:space="preserve">            'messages' =&gt; $messages</w:t>
      </w:r>
      <w:r w:rsidRPr="000249B8">
        <w:br/>
        <w:t xml:space="preserve">        ));</w:t>
      </w:r>
      <w:r w:rsidRPr="000249B8">
        <w:br/>
        <w:t xml:space="preserve">    }</w:t>
      </w:r>
      <w:r w:rsidRPr="000249B8">
        <w:br/>
        <w:t xml:space="preserve">    </w:t>
      </w:r>
      <w:r w:rsidRPr="000249B8">
        <w:rPr>
          <w:i/>
          <w:iCs/>
        </w:rPr>
        <w:t>//handle post-request from 'test'</w:t>
      </w:r>
      <w:r w:rsidRPr="000249B8">
        <w:rPr>
          <w:i/>
          <w:iCs/>
        </w:rPr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post(){</w:t>
      </w:r>
      <w:r w:rsidRPr="000249B8">
        <w:br/>
        <w:t xml:space="preserve">        </w:t>
      </w:r>
      <w:r w:rsidRPr="000249B8">
        <w:rPr>
          <w:i/>
          <w:iCs/>
        </w:rPr>
        <w:t>//receive chose-options from contestant</w:t>
      </w:r>
      <w:r w:rsidRPr="000249B8">
        <w:rPr>
          <w:i/>
          <w:iCs/>
        </w:rPr>
        <w:br/>
        <w:t xml:space="preserve">        </w:t>
      </w:r>
      <w:r w:rsidRPr="000249B8">
        <w:t>$answers_contestant = array_values(Input::all());</w:t>
      </w:r>
      <w:r w:rsidRPr="000249B8">
        <w:br/>
        <w:t xml:space="preserve">        $result = 0;</w:t>
      </w:r>
      <w:r w:rsidRPr="000249B8">
        <w:br/>
        <w:t xml:space="preserve">        </w:t>
      </w:r>
      <w:r w:rsidRPr="000249B8">
        <w:rPr>
          <w:b/>
          <w:bCs/>
        </w:rPr>
        <w:t>for</w:t>
      </w:r>
      <w:r w:rsidRPr="000249B8">
        <w:t>($i = 0; $i &lt; count($answers_contestant); $i++){</w:t>
      </w:r>
      <w:r w:rsidRPr="000249B8">
        <w:br/>
        <w:t xml:space="preserve">            $option = Option::find($answers_contestant[$i]);</w:t>
      </w:r>
      <w:r w:rsidRPr="000249B8">
        <w:br/>
        <w:t xml:space="preserve">            </w:t>
      </w:r>
      <w:r w:rsidRPr="000249B8">
        <w:rPr>
          <w:i/>
          <w:iCs/>
        </w:rPr>
        <w:t>//if the option is right, result++</w:t>
      </w:r>
      <w:r w:rsidRPr="000249B8">
        <w:rPr>
          <w:i/>
          <w:iCs/>
        </w:rPr>
        <w:br/>
      </w:r>
      <w:r w:rsidRPr="000249B8">
        <w:rPr>
          <w:i/>
          <w:iCs/>
        </w:rPr>
        <w:lastRenderedPageBreak/>
        <w:t xml:space="preserve">            </w:t>
      </w:r>
      <w:r w:rsidRPr="000249B8">
        <w:rPr>
          <w:b/>
          <w:bCs/>
        </w:rPr>
        <w:t>if</w:t>
      </w:r>
      <w:r w:rsidRPr="000249B8">
        <w:t>($option-&gt;is_right == '1'){</w:t>
      </w:r>
      <w:r w:rsidRPr="000249B8">
        <w:br/>
        <w:t xml:space="preserve">                $result += 1;</w:t>
      </w:r>
      <w:r w:rsidRPr="000249B8">
        <w:br/>
        <w:t xml:space="preserve">            }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//save result from this contestant</w:t>
      </w:r>
      <w:r w:rsidRPr="000249B8">
        <w:rPr>
          <w:i/>
          <w:iCs/>
        </w:rPr>
        <w:br/>
        <w:t xml:space="preserve">        </w:t>
      </w:r>
      <w:r w:rsidRPr="000249B8">
        <w:t>$contestant = Auth::user();</w:t>
      </w:r>
      <w:r w:rsidRPr="000249B8">
        <w:br/>
        <w:t xml:space="preserve">        $contestant-&gt;result = $result;</w:t>
      </w:r>
      <w:r w:rsidRPr="000249B8">
        <w:br/>
        <w:t xml:space="preserve">        $contestant-&gt;save();</w:t>
      </w:r>
      <w:r w:rsidRPr="000249B8">
        <w:br/>
        <w:t xml:space="preserve">        </w:t>
      </w:r>
      <w:r w:rsidRPr="000249B8">
        <w:rPr>
          <w:i/>
          <w:iCs/>
        </w:rPr>
        <w:t>//show result on 'result'-page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>Redirect::to('result');</w:t>
      </w:r>
      <w:r w:rsidRPr="000249B8">
        <w:br/>
        <w:t xml:space="preserve">    }</w:t>
      </w:r>
      <w:r w:rsidRPr="000249B8">
        <w:br/>
        <w:t>}</w:t>
      </w:r>
    </w:p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07-Jan-16</w:t>
      </w:r>
      <w:r w:rsidRPr="000249B8">
        <w:rPr>
          <w:i/>
          <w:iCs/>
        </w:rPr>
        <w:br/>
        <w:t xml:space="preserve"> * Time: 9:14 PM</w:t>
      </w:r>
      <w:r w:rsidRPr="000249B8">
        <w:rPr>
          <w:i/>
          <w:iCs/>
        </w:rPr>
        <w:br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t xml:space="preserve">class </w:t>
      </w:r>
      <w:r w:rsidRPr="000249B8">
        <w:t xml:space="preserve">ResultController </w:t>
      </w:r>
      <w:r w:rsidRPr="000249B8">
        <w:rPr>
          <w:b/>
          <w:bCs/>
        </w:rPr>
        <w:t xml:space="preserve">extends </w:t>
      </w:r>
      <w:r w:rsidRPr="000249B8">
        <w:t>ProjectController{</w:t>
      </w:r>
      <w:r w:rsidRPr="000249B8">
        <w:br/>
        <w:t xml:space="preserve">    </w:t>
      </w:r>
      <w:r w:rsidRPr="000249B8">
        <w:rPr>
          <w:b/>
          <w:bCs/>
        </w:rPr>
        <w:t xml:space="preserve">const </w:t>
      </w:r>
      <w:r w:rsidRPr="000249B8">
        <w:rPr>
          <w:i/>
          <w:iCs/>
        </w:rPr>
        <w:t xml:space="preserve">MESSAGE_KEY </w:t>
      </w:r>
      <w:r w:rsidRPr="000249B8">
        <w:t>= "6wXNciDn";</w:t>
      </w:r>
      <w:r w:rsidRPr="000249B8">
        <w:br/>
        <w:t xml:space="preserve">    </w:t>
      </w:r>
      <w:r w:rsidRPr="000249B8">
        <w:rPr>
          <w:i/>
          <w:iCs/>
        </w:rPr>
        <w:t>//handle get-request from 'result'</w:t>
      </w:r>
      <w:r w:rsidRPr="000249B8">
        <w:rPr>
          <w:i/>
          <w:iCs/>
        </w:rPr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get(){</w:t>
      </w:r>
      <w:r w:rsidRPr="000249B8">
        <w:br/>
        <w:t xml:space="preserve">        $contestant = Auth::user();</w:t>
      </w:r>
      <w:r w:rsidRPr="000249B8">
        <w:br/>
        <w:t xml:space="preserve">        </w:t>
      </w:r>
      <w:r w:rsidRPr="000249B8">
        <w:rPr>
          <w:i/>
          <w:iCs/>
        </w:rPr>
        <w:t>//push 'messages' to view</w:t>
      </w:r>
      <w:r w:rsidRPr="000249B8">
        <w:rPr>
          <w:i/>
          <w:iCs/>
        </w:rPr>
        <w:br/>
        <w:t xml:space="preserve">        </w:t>
      </w:r>
      <w:r w:rsidRPr="000249B8">
        <w:t>$messages = $this-&gt;messageController-&gt;getMessages($this::MESSAGE_KEY);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 xml:space="preserve">View::make('result', </w:t>
      </w:r>
      <w:r w:rsidRPr="000249B8">
        <w:rPr>
          <w:b/>
          <w:bCs/>
        </w:rPr>
        <w:t>array</w:t>
      </w:r>
      <w:r w:rsidRPr="000249B8">
        <w:t>(</w:t>
      </w:r>
      <w:r w:rsidRPr="000249B8">
        <w:br/>
        <w:t xml:space="preserve">            'contestant' =&gt; $contestant,</w:t>
      </w:r>
      <w:r w:rsidRPr="000249B8">
        <w:br/>
        <w:t xml:space="preserve">            'messages' =&gt; $messages</w:t>
      </w:r>
      <w:r w:rsidRPr="000249B8">
        <w:br/>
        <w:t xml:space="preserve">        ));</w:t>
      </w:r>
      <w:r w:rsidRPr="000249B8">
        <w:br/>
        <w:t xml:space="preserve">    }</w:t>
      </w:r>
      <w:r w:rsidRPr="000249B8">
        <w:br/>
        <w:t xml:space="preserve">    </w:t>
      </w:r>
      <w:r w:rsidRPr="000249B8">
        <w:rPr>
          <w:i/>
          <w:iCs/>
        </w:rPr>
        <w:t>//handle post-request from 'result'</w:t>
      </w:r>
      <w:r w:rsidRPr="000249B8">
        <w:rPr>
          <w:i/>
          <w:iCs/>
        </w:rPr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post(){</w:t>
      </w:r>
      <w:r w:rsidRPr="000249B8">
        <w:br/>
        <w:t xml:space="preserve">        $contestant_email = Input::get('contestant_email');</w:t>
      </w:r>
      <w:r w:rsidRPr="000249B8">
        <w:br/>
        <w:t xml:space="preserve">        $contestant = Auth::user();</w:t>
      </w:r>
      <w:r w:rsidRPr="000249B8">
        <w:br/>
        <w:t xml:space="preserve">        $contestant-&gt;email = $contestant_email;</w:t>
      </w:r>
      <w:r w:rsidRPr="000249B8">
        <w:br/>
        <w:t xml:space="preserve">        $contestant-&gt;save();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>Redirect::to('result');</w:t>
      </w:r>
      <w:r w:rsidRPr="000249B8">
        <w:br/>
        <w:t xml:space="preserve">    }</w:t>
      </w:r>
      <w:r w:rsidRPr="000249B8">
        <w:br/>
        <w:t>}</w:t>
      </w:r>
    </w:p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08-Jan-16</w:t>
      </w:r>
      <w:r w:rsidRPr="000249B8">
        <w:rPr>
          <w:i/>
          <w:iCs/>
        </w:rPr>
        <w:br/>
        <w:t xml:space="preserve"> * Time: 12:10 PM</w:t>
      </w:r>
      <w:r w:rsidRPr="000249B8">
        <w:rPr>
          <w:i/>
          <w:iCs/>
        </w:rPr>
        <w:br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lastRenderedPageBreak/>
        <w:t xml:space="preserve">abstract class </w:t>
      </w:r>
      <w:r w:rsidRPr="000249B8">
        <w:t xml:space="preserve">ProjectController </w:t>
      </w:r>
      <w:r w:rsidRPr="000249B8">
        <w:rPr>
          <w:b/>
          <w:bCs/>
        </w:rPr>
        <w:t xml:space="preserve">extends </w:t>
      </w:r>
      <w:r w:rsidRPr="000249B8">
        <w:t>BaseController{</w:t>
      </w:r>
      <w:r w:rsidRPr="000249B8">
        <w:br/>
        <w:t xml:space="preserve">    </w:t>
      </w:r>
      <w:r w:rsidRPr="000249B8">
        <w:rPr>
          <w:b/>
          <w:bCs/>
        </w:rPr>
        <w:t xml:space="preserve">protected </w:t>
      </w:r>
      <w:r w:rsidRPr="000249B8">
        <w:t>$messageController;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__construct(){</w:t>
      </w:r>
      <w:r w:rsidRPr="000249B8">
        <w:br/>
        <w:t xml:space="preserve">        $this-&gt;messageController = </w:t>
      </w:r>
      <w:r w:rsidRPr="000249B8">
        <w:rPr>
          <w:b/>
          <w:bCs/>
        </w:rPr>
        <w:t xml:space="preserve">new </w:t>
      </w:r>
      <w:r w:rsidRPr="000249B8">
        <w:t>MessageController();</w:t>
      </w:r>
      <w:r w:rsidRPr="000249B8">
        <w:br/>
        <w:t xml:space="preserve">    }</w:t>
      </w:r>
      <w:r w:rsidRPr="000249B8">
        <w:br/>
        <w:t>}</w:t>
      </w:r>
    </w:p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1/4/2016</w:t>
      </w:r>
      <w:r w:rsidRPr="000249B8">
        <w:rPr>
          <w:i/>
          <w:iCs/>
        </w:rPr>
        <w:br/>
        <w:t xml:space="preserve"> * Time: 4:11 PM</w:t>
      </w:r>
      <w:r w:rsidRPr="000249B8">
        <w:rPr>
          <w:i/>
          <w:iCs/>
        </w:rPr>
        <w:br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t xml:space="preserve">class </w:t>
      </w:r>
      <w:r w:rsidRPr="000249B8">
        <w:t>MessageController{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__construct(){</w:t>
      </w:r>
      <w:r w:rsidRPr="000249B8">
        <w:br/>
        <w:t xml:space="preserve">    }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send($messages, $message_key){</w:t>
      </w:r>
      <w:r w:rsidRPr="000249B8">
        <w:br/>
        <w:t xml:space="preserve">        Session::put($message_key, $messages);</w:t>
      </w:r>
      <w:r w:rsidRPr="000249B8">
        <w:br/>
        <w:t xml:space="preserve">    }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getMessages($message_key){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(Session::has($message_key)){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Session::pull($message_key);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b/>
          <w:bCs/>
        </w:rPr>
        <w:t>return array</w:t>
      </w:r>
      <w:r w:rsidRPr="000249B8">
        <w:t>();</w:t>
      </w:r>
      <w:r w:rsidRPr="000249B8">
        <w:br/>
        <w:t xml:space="preserve">    }</w:t>
      </w:r>
      <w:r w:rsidRPr="000249B8">
        <w:br/>
        <w:t>}</w:t>
      </w:r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12/30/2015</w:t>
      </w:r>
      <w:r w:rsidRPr="000249B8">
        <w:rPr>
          <w:i/>
          <w:iCs/>
        </w:rPr>
        <w:br/>
        <w:t xml:space="preserve"> * Time: 2:50 PM</w:t>
      </w:r>
      <w:r w:rsidRPr="000249B8">
        <w:rPr>
          <w:i/>
          <w:iCs/>
        </w:rPr>
        <w:br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t xml:space="preserve">class </w:t>
      </w:r>
      <w:r w:rsidRPr="000249B8">
        <w:t xml:space="preserve">AdminController </w:t>
      </w:r>
      <w:r w:rsidRPr="000249B8">
        <w:rPr>
          <w:b/>
          <w:bCs/>
        </w:rPr>
        <w:t xml:space="preserve">extends </w:t>
      </w:r>
      <w:r w:rsidRPr="000249B8">
        <w:t>ProjectController{</w:t>
      </w:r>
      <w:r w:rsidRPr="000249B8">
        <w:br/>
        <w:t xml:space="preserve">    </w:t>
      </w:r>
      <w:r w:rsidRPr="000249B8">
        <w:rPr>
          <w:b/>
          <w:bCs/>
        </w:rPr>
        <w:t xml:space="preserve">const </w:t>
      </w:r>
      <w:r w:rsidRPr="000249B8">
        <w:rPr>
          <w:i/>
          <w:iCs/>
        </w:rPr>
        <w:t xml:space="preserve">MESSAGE_KEY </w:t>
      </w:r>
      <w:r w:rsidRPr="000249B8">
        <w:t>= "I7fSIL5A";</w:t>
      </w:r>
      <w:r w:rsidRPr="000249B8">
        <w:br/>
        <w:t xml:space="preserve">    </w:t>
      </w:r>
      <w:r w:rsidRPr="000249B8">
        <w:rPr>
          <w:i/>
          <w:iCs/>
        </w:rPr>
        <w:t>//handle get-request from 'admin'</w:t>
      </w:r>
      <w:r w:rsidRPr="000249B8">
        <w:rPr>
          <w:i/>
          <w:iCs/>
        </w:rPr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get(){</w:t>
      </w:r>
      <w:r w:rsidRPr="000249B8">
        <w:br/>
        <w:t xml:space="preserve">        </w:t>
      </w:r>
      <w:r w:rsidRPr="000249B8">
        <w:rPr>
          <w:i/>
          <w:iCs/>
        </w:rPr>
        <w:t>//check contestant is admin</w:t>
      </w:r>
      <w:r w:rsidRPr="000249B8">
        <w:rPr>
          <w:i/>
          <w:iCs/>
        </w:rPr>
        <w:br/>
        <w:t xml:space="preserve">        //admin has id == 1</w:t>
      </w:r>
      <w:r w:rsidRPr="000249B8">
        <w:rPr>
          <w:i/>
          <w:iCs/>
        </w:rPr>
        <w:br/>
        <w:t xml:space="preserve">        </w:t>
      </w:r>
      <w:r w:rsidRPr="000249B8">
        <w:t>$contestant = Auth::user();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($contestant-&gt;id != "1"){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Redirect::to('test');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//go to admin-page</w:t>
      </w:r>
      <w:r w:rsidRPr="000249B8">
        <w:rPr>
          <w:i/>
          <w:iCs/>
        </w:rPr>
        <w:br/>
        <w:t xml:space="preserve">        //push 'messages' to view</w:t>
      </w:r>
      <w:r w:rsidRPr="000249B8">
        <w:rPr>
          <w:i/>
          <w:iCs/>
        </w:rPr>
        <w:br/>
        <w:t xml:space="preserve">        </w:t>
      </w:r>
      <w:r w:rsidRPr="000249B8">
        <w:t>$messages = $this-&gt;messageController-&gt;getMessages($this::MESSAGE_KEY);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 xml:space="preserve">View::make('admin', </w:t>
      </w:r>
      <w:r w:rsidRPr="000249B8">
        <w:rPr>
          <w:b/>
          <w:bCs/>
        </w:rPr>
        <w:t>array</w:t>
      </w:r>
      <w:r w:rsidRPr="000249B8">
        <w:t>(</w:t>
      </w:r>
      <w:r w:rsidRPr="000249B8">
        <w:br/>
        <w:t xml:space="preserve">            'messages' =&gt; $messages</w:t>
      </w:r>
      <w:r w:rsidRPr="000249B8">
        <w:br/>
        <w:t xml:space="preserve">        ));</w:t>
      </w:r>
      <w:r w:rsidRPr="000249B8">
        <w:br/>
      </w:r>
      <w:r w:rsidRPr="000249B8">
        <w:lastRenderedPageBreak/>
        <w:t xml:space="preserve">    }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post(){</w:t>
      </w:r>
      <w:r w:rsidRPr="000249B8">
        <w:br/>
        <w:t xml:space="preserve">        </w:t>
      </w:r>
      <w:r w:rsidRPr="000249B8">
        <w:rPr>
          <w:i/>
          <w:iCs/>
        </w:rPr>
        <w:t>//admin-navigation</w:t>
      </w:r>
      <w:r w:rsidRPr="000249B8">
        <w:rPr>
          <w:i/>
          <w:iCs/>
        </w:rPr>
        <w:br/>
        <w:t xml:space="preserve">        </w:t>
      </w:r>
      <w:r w:rsidRPr="000249B8">
        <w:t xml:space="preserve">$admin_navigation = </w:t>
      </w:r>
      <w:r w:rsidRPr="000249B8">
        <w:rPr>
          <w:b/>
          <w:bCs/>
        </w:rPr>
        <w:t xml:space="preserve">new </w:t>
      </w:r>
      <w:r w:rsidRPr="000249B8">
        <w:t>AdminNavigation();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($admin_navigation-&gt;isNavigate()){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$admin_navigation-&gt;goToN();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b/>
          <w:bCs/>
        </w:rPr>
        <w:t>return false</w:t>
      </w:r>
      <w:r w:rsidRPr="000249B8">
        <w:t>;</w:t>
      </w:r>
      <w:r w:rsidRPr="000249B8">
        <w:br/>
        <w:t xml:space="preserve">    }</w:t>
      </w:r>
      <w:r w:rsidRPr="000249B8">
        <w:br/>
        <w:t>}</w:t>
      </w:r>
    </w:p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12/30/2015</w:t>
      </w:r>
      <w:r w:rsidRPr="000249B8">
        <w:rPr>
          <w:i/>
          <w:iCs/>
        </w:rPr>
        <w:br/>
        <w:t xml:space="preserve"> * Time: 2:38 PM</w:t>
      </w:r>
      <w:r w:rsidRPr="000249B8">
        <w:rPr>
          <w:i/>
          <w:iCs/>
        </w:rPr>
        <w:br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t xml:space="preserve">class </w:t>
      </w:r>
      <w:r w:rsidRPr="000249B8">
        <w:t xml:space="preserve">TestOptionsController </w:t>
      </w:r>
      <w:r w:rsidRPr="000249B8">
        <w:rPr>
          <w:b/>
          <w:bCs/>
        </w:rPr>
        <w:t xml:space="preserve">extends </w:t>
      </w:r>
      <w:r w:rsidRPr="000249B8">
        <w:t>ProjectController{</w:t>
      </w:r>
      <w:r w:rsidRPr="000249B8">
        <w:br/>
        <w:t xml:space="preserve">    </w:t>
      </w:r>
      <w:r w:rsidRPr="000249B8">
        <w:rPr>
          <w:b/>
          <w:bCs/>
        </w:rPr>
        <w:t xml:space="preserve">const </w:t>
      </w:r>
      <w:r w:rsidRPr="000249B8">
        <w:rPr>
          <w:i/>
          <w:iCs/>
        </w:rPr>
        <w:t xml:space="preserve">MESSAGE_KEY </w:t>
      </w:r>
      <w:r w:rsidRPr="000249B8">
        <w:t>= "30dwbOfr";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get(){</w:t>
      </w:r>
      <w:r w:rsidRPr="000249B8">
        <w:br/>
        <w:t xml:space="preserve">        $test_options = TestOption::all();</w:t>
      </w:r>
      <w:r w:rsidRPr="000249B8">
        <w:br/>
        <w:t xml:space="preserve">        </w:t>
      </w:r>
      <w:r w:rsidRPr="000249B8">
        <w:rPr>
          <w:i/>
          <w:iCs/>
        </w:rPr>
        <w:t>//push 'messages' to view</w:t>
      </w:r>
      <w:r w:rsidRPr="000249B8">
        <w:rPr>
          <w:i/>
          <w:iCs/>
        </w:rPr>
        <w:br/>
        <w:t xml:space="preserve">        </w:t>
      </w:r>
      <w:r w:rsidRPr="000249B8">
        <w:t>$messages = $this-&gt;messageController-&gt;getMessages($this::MESSAGE_KEY);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 xml:space="preserve">View::make('admin-test-options', </w:t>
      </w:r>
      <w:r w:rsidRPr="000249B8">
        <w:rPr>
          <w:b/>
          <w:bCs/>
        </w:rPr>
        <w:t>array</w:t>
      </w:r>
      <w:r w:rsidRPr="000249B8">
        <w:t>(</w:t>
      </w:r>
      <w:r w:rsidRPr="000249B8">
        <w:br/>
        <w:t xml:space="preserve">            'test_options' =&gt; $test_options,</w:t>
      </w:r>
      <w:r w:rsidRPr="000249B8">
        <w:br/>
        <w:t xml:space="preserve">            'messages' =&gt; $messages</w:t>
      </w:r>
      <w:r w:rsidRPr="000249B8">
        <w:br/>
        <w:t xml:space="preserve">        ));</w:t>
      </w:r>
      <w:r w:rsidRPr="000249B8">
        <w:br/>
        <w:t xml:space="preserve">    }</w:t>
      </w:r>
      <w:r w:rsidRPr="000249B8">
        <w:br/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post(){</w:t>
      </w:r>
      <w:r w:rsidRPr="000249B8">
        <w:br/>
        <w:t xml:space="preserve">        </w:t>
      </w:r>
      <w:r w:rsidRPr="000249B8">
        <w:rPr>
          <w:i/>
          <w:iCs/>
        </w:rPr>
        <w:t>//admin-navigation</w:t>
      </w:r>
      <w:r w:rsidRPr="000249B8">
        <w:rPr>
          <w:i/>
          <w:iCs/>
        </w:rPr>
        <w:br/>
        <w:t xml:space="preserve">        </w:t>
      </w:r>
      <w:r w:rsidRPr="000249B8">
        <w:t xml:space="preserve">$admin_navigation = </w:t>
      </w:r>
      <w:r w:rsidRPr="000249B8">
        <w:rPr>
          <w:b/>
          <w:bCs/>
        </w:rPr>
        <w:t xml:space="preserve">new </w:t>
      </w:r>
      <w:r w:rsidRPr="000249B8">
        <w:t>AdminNavigation();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($admin_navigation-&gt;isNavigate()){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$admin_navigation-&gt;goToN();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//message-notification</w:t>
      </w:r>
      <w:r w:rsidRPr="000249B8">
        <w:rPr>
          <w:i/>
          <w:iCs/>
        </w:rPr>
        <w:br/>
        <w:t xml:space="preserve">        </w:t>
      </w:r>
      <w:r w:rsidRPr="000249B8">
        <w:t xml:space="preserve">$messages = </w:t>
      </w:r>
      <w:r w:rsidRPr="000249B8">
        <w:rPr>
          <w:b/>
          <w:bCs/>
        </w:rPr>
        <w:t>array</w:t>
      </w:r>
      <w:r w:rsidRPr="000249B8">
        <w:t>();</w:t>
      </w:r>
      <w:r w:rsidRPr="000249B8">
        <w:br/>
        <w:t xml:space="preserve">        </w:t>
      </w:r>
      <w:r w:rsidRPr="000249B8">
        <w:rPr>
          <w:i/>
          <w:iCs/>
        </w:rPr>
        <w:t>//at this time, just one option in test-options, so</w:t>
      </w:r>
      <w:r w:rsidRPr="000249B8">
        <w:rPr>
          <w:i/>
          <w:iCs/>
        </w:rPr>
        <w:br/>
        <w:t xml:space="preserve">        </w:t>
      </w:r>
      <w:r w:rsidRPr="000249B8">
        <w:t>$test_option = TestOption::first();</w:t>
      </w:r>
      <w:r w:rsidRPr="000249B8">
        <w:rPr>
          <w:i/>
          <w:iCs/>
        </w:rPr>
        <w:t>//'timer'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>if</w:t>
      </w:r>
      <w:r w:rsidRPr="000249B8">
        <w:t>(Input::has($test_option-&gt;key)){</w:t>
      </w:r>
      <w:r w:rsidRPr="000249B8">
        <w:br/>
        <w:t xml:space="preserve">            $test_option-&gt;value = Input::get($test_option-&gt;key);</w:t>
      </w:r>
      <w:r w:rsidRPr="000249B8">
        <w:br/>
        <w:t xml:space="preserve">            $test_option-&gt;save();</w:t>
      </w:r>
      <w:r w:rsidRPr="000249B8">
        <w:br/>
        <w:t xml:space="preserve">            $messages[$test_option-&gt;key] = $test_option-&gt;key.':saved';</w:t>
      </w:r>
      <w:r w:rsidRPr="000249B8">
        <w:br/>
        <w:t xml:space="preserve">            $this-&gt;messageController-&gt;send($messages, $this::MESSAGE_KEY);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Redirect::back();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>Redirect::to('result');</w:t>
      </w:r>
      <w:r w:rsidRPr="000249B8">
        <w:br/>
      </w:r>
      <w:r w:rsidRPr="000249B8">
        <w:lastRenderedPageBreak/>
        <w:t xml:space="preserve">    }</w:t>
      </w:r>
      <w:r w:rsidRPr="000249B8">
        <w:br/>
        <w:t>}</w:t>
      </w:r>
    </w:p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12/30/2015</w:t>
      </w:r>
      <w:r w:rsidRPr="000249B8">
        <w:rPr>
          <w:i/>
          <w:iCs/>
        </w:rPr>
        <w:br/>
        <w:t xml:space="preserve"> * Time: 2:41 PM</w:t>
      </w:r>
      <w:r w:rsidRPr="000249B8">
        <w:rPr>
          <w:i/>
          <w:iCs/>
        </w:rPr>
        <w:br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t xml:space="preserve">class </w:t>
      </w:r>
      <w:r w:rsidRPr="000249B8">
        <w:t xml:space="preserve">ChapterRateController </w:t>
      </w:r>
      <w:r w:rsidRPr="000249B8">
        <w:rPr>
          <w:b/>
          <w:bCs/>
        </w:rPr>
        <w:t xml:space="preserve">extends </w:t>
      </w:r>
      <w:r w:rsidRPr="000249B8">
        <w:t>ProjectController{</w:t>
      </w:r>
      <w:r w:rsidRPr="000249B8">
        <w:br/>
        <w:t xml:space="preserve">    </w:t>
      </w:r>
      <w:r w:rsidRPr="000249B8">
        <w:rPr>
          <w:b/>
          <w:bCs/>
        </w:rPr>
        <w:t xml:space="preserve">const </w:t>
      </w:r>
      <w:r w:rsidRPr="000249B8">
        <w:rPr>
          <w:i/>
          <w:iCs/>
        </w:rPr>
        <w:t xml:space="preserve">MESSAGE_KEY </w:t>
      </w:r>
      <w:r w:rsidRPr="000249B8">
        <w:t>= "sqvbTPJC";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get(){</w:t>
      </w:r>
      <w:r w:rsidRPr="000249B8">
        <w:br/>
        <w:t xml:space="preserve">        $chapters = Chapter::all();</w:t>
      </w:r>
      <w:r w:rsidRPr="000249B8">
        <w:br/>
        <w:t xml:space="preserve">        </w:t>
      </w:r>
      <w:r w:rsidRPr="000249B8">
        <w:rPr>
          <w:i/>
          <w:iCs/>
        </w:rPr>
        <w:t>//push 'messages' to view</w:t>
      </w:r>
      <w:r w:rsidRPr="000249B8">
        <w:rPr>
          <w:i/>
          <w:iCs/>
        </w:rPr>
        <w:br/>
        <w:t xml:space="preserve">        </w:t>
      </w:r>
      <w:r w:rsidRPr="000249B8">
        <w:t>$messages = $this-&gt;messageController-&gt;getMessages($this::MESSAGE_KEY);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 xml:space="preserve">View::make('admin-chapter-rate', </w:t>
      </w:r>
      <w:r w:rsidRPr="000249B8">
        <w:rPr>
          <w:b/>
          <w:bCs/>
        </w:rPr>
        <w:t>array</w:t>
      </w:r>
      <w:r w:rsidRPr="000249B8">
        <w:t>(</w:t>
      </w:r>
      <w:r w:rsidRPr="000249B8">
        <w:br/>
        <w:t xml:space="preserve">            'chapters' =&gt; $chapters,</w:t>
      </w:r>
      <w:r w:rsidRPr="000249B8">
        <w:br/>
        <w:t xml:space="preserve">            'messages' =&gt; $messages</w:t>
      </w:r>
      <w:r w:rsidRPr="000249B8">
        <w:br/>
        <w:t xml:space="preserve">        ));</w:t>
      </w:r>
      <w:r w:rsidRPr="000249B8">
        <w:br/>
        <w:t xml:space="preserve">    }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post(){</w:t>
      </w:r>
      <w:r w:rsidRPr="000249B8">
        <w:br/>
        <w:t xml:space="preserve">        </w:t>
      </w:r>
      <w:r w:rsidRPr="000249B8">
        <w:rPr>
          <w:i/>
          <w:iCs/>
        </w:rPr>
        <w:t>//page-navigation</w:t>
      </w:r>
      <w:r w:rsidRPr="000249B8">
        <w:rPr>
          <w:i/>
          <w:iCs/>
        </w:rPr>
        <w:br/>
        <w:t xml:space="preserve">        </w:t>
      </w:r>
      <w:r w:rsidRPr="000249B8">
        <w:t xml:space="preserve">$admin_navigation = </w:t>
      </w:r>
      <w:r w:rsidRPr="000249B8">
        <w:rPr>
          <w:b/>
          <w:bCs/>
        </w:rPr>
        <w:t xml:space="preserve">new </w:t>
      </w:r>
      <w:r w:rsidRPr="000249B8">
        <w:t>AdminNavigation();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($admin_navigation-&gt;isNavigate()){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$admin_navigation-&gt;goToN();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//message-notification</w:t>
      </w:r>
      <w:r w:rsidRPr="000249B8">
        <w:rPr>
          <w:i/>
          <w:iCs/>
        </w:rPr>
        <w:br/>
        <w:t xml:space="preserve">        </w:t>
      </w:r>
      <w:r w:rsidRPr="000249B8">
        <w:t xml:space="preserve">$messages = </w:t>
      </w:r>
      <w:r w:rsidRPr="000249B8">
        <w:rPr>
          <w:b/>
          <w:bCs/>
        </w:rPr>
        <w:t>array</w:t>
      </w:r>
      <w:r w:rsidRPr="000249B8">
        <w:t>();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(Input::has('chapter_rate')){</w:t>
      </w:r>
      <w:r w:rsidRPr="000249B8">
        <w:br/>
        <w:t xml:space="preserve">            $chapters = Chapter::all();</w:t>
      </w:r>
      <w:r w:rsidRPr="000249B8">
        <w:br/>
        <w:t xml:space="preserve">            </w:t>
      </w:r>
      <w:r w:rsidRPr="000249B8">
        <w:rPr>
          <w:i/>
          <w:iCs/>
        </w:rPr>
        <w:t>//get chapter-data, create chapter-rules for validation</w:t>
      </w:r>
      <w:r w:rsidRPr="000249B8">
        <w:rPr>
          <w:i/>
          <w:iCs/>
        </w:rPr>
        <w:br/>
        <w:t xml:space="preserve">            </w:t>
      </w:r>
      <w:r w:rsidRPr="000249B8">
        <w:t xml:space="preserve">$chapter_rate_data = </w:t>
      </w:r>
      <w:r w:rsidRPr="000249B8">
        <w:rPr>
          <w:b/>
          <w:bCs/>
        </w:rPr>
        <w:t>array</w:t>
      </w:r>
      <w:r w:rsidRPr="000249B8">
        <w:t>();</w:t>
      </w:r>
      <w:r w:rsidRPr="000249B8">
        <w:br/>
        <w:t xml:space="preserve">            $chapter_rate_rules = </w:t>
      </w:r>
      <w:r w:rsidRPr="000249B8">
        <w:rPr>
          <w:b/>
          <w:bCs/>
        </w:rPr>
        <w:t>array</w:t>
      </w:r>
      <w:r w:rsidRPr="000249B8">
        <w:t>();</w:t>
      </w:r>
      <w:r w:rsidRPr="000249B8">
        <w:br/>
        <w:t xml:space="preserve">            </w:t>
      </w:r>
      <w:r w:rsidRPr="000249B8">
        <w:rPr>
          <w:b/>
          <w:bCs/>
        </w:rPr>
        <w:t>foreach</w:t>
      </w:r>
      <w:r w:rsidRPr="000249B8">
        <w:t xml:space="preserve">($chapters </w:t>
      </w:r>
      <w:r w:rsidRPr="000249B8">
        <w:rPr>
          <w:b/>
          <w:bCs/>
        </w:rPr>
        <w:t xml:space="preserve">as </w:t>
      </w:r>
      <w:r w:rsidRPr="000249B8">
        <w:t>$chapter){</w:t>
      </w:r>
      <w:r w:rsidRPr="000249B8">
        <w:br/>
        <w:t xml:space="preserve">                $max_rate = $chapter-&gt;getQuestions-&gt;count();</w:t>
      </w:r>
      <w:r w:rsidRPr="000249B8">
        <w:br/>
        <w:t xml:space="preserve">                $chapter_rate_data[$chapter-&gt;id] = Input::get($chapter-&gt;id);</w:t>
      </w:r>
      <w:r w:rsidRPr="000249B8">
        <w:br/>
        <w:t xml:space="preserve">                $chapter_rate_rules[$chapter-&gt;id] = 'integer|max:'.$max_rate;</w:t>
      </w:r>
      <w:r w:rsidRPr="000249B8">
        <w:br/>
        <w:t xml:space="preserve">            }</w:t>
      </w:r>
      <w:r w:rsidRPr="000249B8">
        <w:br/>
        <w:t xml:space="preserve">            </w:t>
      </w:r>
      <w:r w:rsidRPr="000249B8">
        <w:rPr>
          <w:i/>
          <w:iCs/>
        </w:rPr>
        <w:t>//validate if chapter-rate &lt;= max_rate</w:t>
      </w:r>
      <w:r w:rsidRPr="000249B8">
        <w:rPr>
          <w:i/>
          <w:iCs/>
        </w:rPr>
        <w:br/>
        <w:t xml:space="preserve">            </w:t>
      </w:r>
      <w:r w:rsidRPr="000249B8">
        <w:t>$validator = Validator::make($chapter_rate_data, $chapter_rate_rules);</w:t>
      </w:r>
      <w:r w:rsidRPr="000249B8">
        <w:br/>
        <w:t xml:space="preserve">            </w:t>
      </w:r>
      <w:r w:rsidRPr="000249B8">
        <w:rPr>
          <w:b/>
          <w:bCs/>
        </w:rPr>
        <w:t>if</w:t>
      </w:r>
      <w:r w:rsidRPr="000249B8">
        <w:t>($validator-&gt;fails()){</w:t>
      </w:r>
      <w:r w:rsidRPr="000249B8">
        <w:br/>
        <w:t xml:space="preserve">                $validate_messages = $validator-&gt;messages()-&gt;toArray();</w:t>
      </w:r>
      <w:r w:rsidRPr="000249B8">
        <w:br/>
        <w:t xml:space="preserve">                $this-&gt;messageController-&gt;send($validate_messages, $this::MESSAGE_KEY);</w:t>
      </w:r>
      <w:r w:rsidRPr="000249B8">
        <w:br/>
        <w:t xml:space="preserve">                </w:t>
      </w:r>
      <w:r w:rsidRPr="000249B8">
        <w:rPr>
          <w:b/>
          <w:bCs/>
        </w:rPr>
        <w:t xml:space="preserve">return </w:t>
      </w:r>
      <w:r w:rsidRPr="000249B8">
        <w:t>Redirect::back();</w:t>
      </w:r>
      <w:r w:rsidRPr="000249B8">
        <w:br/>
        <w:t xml:space="preserve">            }</w:t>
      </w:r>
      <w:r w:rsidRPr="000249B8">
        <w:br/>
        <w:t xml:space="preserve">            </w:t>
      </w:r>
      <w:r w:rsidRPr="000249B8">
        <w:rPr>
          <w:i/>
          <w:iCs/>
        </w:rPr>
        <w:t>//save chapter-rate to database</w:t>
      </w:r>
      <w:r w:rsidRPr="000249B8">
        <w:rPr>
          <w:i/>
          <w:iCs/>
        </w:rPr>
        <w:br/>
        <w:t xml:space="preserve">            </w:t>
      </w:r>
      <w:r w:rsidRPr="000249B8">
        <w:t>$i = -1;</w:t>
      </w:r>
      <w:r w:rsidRPr="000249B8">
        <w:br/>
        <w:t xml:space="preserve">            </w:t>
      </w:r>
      <w:r w:rsidRPr="000249B8">
        <w:rPr>
          <w:b/>
          <w:bCs/>
        </w:rPr>
        <w:t>foreach</w:t>
      </w:r>
      <w:r w:rsidRPr="000249B8">
        <w:t xml:space="preserve">($chapters </w:t>
      </w:r>
      <w:r w:rsidRPr="000249B8">
        <w:rPr>
          <w:b/>
          <w:bCs/>
        </w:rPr>
        <w:t xml:space="preserve">as </w:t>
      </w:r>
      <w:r w:rsidRPr="000249B8">
        <w:t>$chapter){</w:t>
      </w:r>
      <w:r w:rsidRPr="000249B8">
        <w:br/>
      </w:r>
      <w:r w:rsidRPr="000249B8">
        <w:lastRenderedPageBreak/>
        <w:t xml:space="preserve">                $chapter-&gt;rate = Input::get($chapter-&gt;id);</w:t>
      </w:r>
      <w:r w:rsidRPr="000249B8">
        <w:br/>
        <w:t xml:space="preserve">                $chapter-&gt;save();</w:t>
      </w:r>
      <w:r w:rsidRPr="000249B8">
        <w:br/>
        <w:t xml:space="preserve">                $messages['chapter_rate['.(++$i).']'] = 'chapter-'.$chapter-&gt;id.'-chapter_rate:saved';</w:t>
      </w:r>
      <w:r w:rsidRPr="000249B8">
        <w:br/>
        <w:t xml:space="preserve">            }</w:t>
      </w:r>
      <w:r w:rsidRPr="000249B8">
        <w:br/>
        <w:t xml:space="preserve">            </w:t>
      </w:r>
      <w:r w:rsidRPr="000249B8">
        <w:rPr>
          <w:i/>
          <w:iCs/>
        </w:rPr>
        <w:t>//return back, show confirm from database</w:t>
      </w:r>
      <w:r w:rsidRPr="000249B8">
        <w:rPr>
          <w:i/>
          <w:iCs/>
        </w:rPr>
        <w:br/>
        <w:t xml:space="preserve">            </w:t>
      </w:r>
      <w:r w:rsidRPr="000249B8">
        <w:t>$this-&gt;messageController-&gt;send($messages, $this::MESSAGE_KEY);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Redirect::back();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//as a fallback</w:t>
      </w:r>
      <w:r w:rsidRPr="000249B8">
        <w:rPr>
          <w:i/>
          <w:iCs/>
        </w:rPr>
        <w:br/>
        <w:t xml:space="preserve">        </w:t>
      </w:r>
      <w:r w:rsidRPr="000249B8">
        <w:t>$this-&gt;messageController-&gt;send($messages, 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>Redirect::to('admin/chapter-rate');</w:t>
      </w:r>
      <w:r w:rsidRPr="000249B8">
        <w:br/>
        <w:t xml:space="preserve">    }</w:t>
      </w:r>
      <w:r w:rsidRPr="000249B8">
        <w:br/>
        <w:t>}</w:t>
      </w:r>
    </w:p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12/30/2015</w:t>
      </w:r>
      <w:r w:rsidRPr="000249B8">
        <w:rPr>
          <w:i/>
          <w:iCs/>
        </w:rPr>
        <w:br/>
        <w:t xml:space="preserve"> * Time: 2:44 PM</w:t>
      </w:r>
      <w:r w:rsidRPr="000249B8">
        <w:rPr>
          <w:i/>
          <w:iCs/>
        </w:rPr>
        <w:br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t xml:space="preserve">class  </w:t>
      </w:r>
      <w:r w:rsidRPr="000249B8">
        <w:t xml:space="preserve">ChaptersController </w:t>
      </w:r>
      <w:r w:rsidRPr="000249B8">
        <w:rPr>
          <w:b/>
          <w:bCs/>
        </w:rPr>
        <w:t xml:space="preserve">extends </w:t>
      </w:r>
      <w:r w:rsidRPr="000249B8">
        <w:t>ProjectController{</w:t>
      </w:r>
      <w:r w:rsidRPr="000249B8">
        <w:br/>
        <w:t xml:space="preserve">    </w:t>
      </w:r>
      <w:r w:rsidRPr="000249B8">
        <w:rPr>
          <w:b/>
          <w:bCs/>
        </w:rPr>
        <w:t xml:space="preserve">const </w:t>
      </w:r>
      <w:r w:rsidRPr="000249B8">
        <w:rPr>
          <w:i/>
          <w:iCs/>
        </w:rPr>
        <w:t xml:space="preserve">MESSAGE_KEY </w:t>
      </w:r>
      <w:r w:rsidRPr="000249B8">
        <w:t>= "lWln8RGZ";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get(){</w:t>
      </w:r>
      <w:r w:rsidRPr="000249B8">
        <w:br/>
        <w:t xml:space="preserve">        $chapters = Chapter::all();</w:t>
      </w:r>
      <w:r w:rsidRPr="000249B8">
        <w:br/>
        <w:t xml:space="preserve">        </w:t>
      </w:r>
      <w:r w:rsidRPr="000249B8">
        <w:rPr>
          <w:i/>
          <w:iCs/>
        </w:rPr>
        <w:t>//push 'messages' to view</w:t>
      </w:r>
      <w:r w:rsidRPr="000249B8">
        <w:rPr>
          <w:i/>
          <w:iCs/>
        </w:rPr>
        <w:br/>
        <w:t xml:space="preserve">        </w:t>
      </w:r>
      <w:r w:rsidRPr="000249B8">
        <w:t>$messages = $this-&gt;messageController-&gt;getMessages($this::MESSAGE_KEY);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 xml:space="preserve">View::make('admin-chapters', </w:t>
      </w:r>
      <w:r w:rsidRPr="000249B8">
        <w:rPr>
          <w:b/>
          <w:bCs/>
        </w:rPr>
        <w:t>array</w:t>
      </w:r>
      <w:r w:rsidRPr="000249B8">
        <w:t>(</w:t>
      </w:r>
      <w:r w:rsidRPr="000249B8">
        <w:br/>
        <w:t xml:space="preserve">            'chapters' =&gt; $chapters,</w:t>
      </w:r>
      <w:r w:rsidRPr="000249B8">
        <w:br/>
        <w:t xml:space="preserve">            'messages' =&gt; $messages</w:t>
      </w:r>
      <w:r w:rsidRPr="000249B8">
        <w:br/>
        <w:t xml:space="preserve">        ));</w:t>
      </w:r>
      <w:r w:rsidRPr="000249B8">
        <w:br/>
        <w:t xml:space="preserve">    }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getQuestions(Chapter $chapter){</w:t>
      </w:r>
      <w:r w:rsidRPr="000249B8">
        <w:br/>
        <w:t xml:space="preserve">        $total_chapter = Chapter::all()-&gt;count();</w:t>
      </w:r>
      <w:r w:rsidRPr="000249B8">
        <w:br/>
        <w:t xml:space="preserve">        $questions = $chapter-&gt;getQuestions;</w:t>
      </w:r>
      <w:r w:rsidRPr="000249B8">
        <w:br/>
        <w:t xml:space="preserve">        </w:t>
      </w:r>
      <w:r w:rsidRPr="000249B8">
        <w:rPr>
          <w:i/>
          <w:iCs/>
        </w:rPr>
        <w:t>//push 'messages' to view</w:t>
      </w:r>
      <w:r w:rsidRPr="000249B8">
        <w:rPr>
          <w:i/>
          <w:iCs/>
        </w:rPr>
        <w:br/>
        <w:t xml:space="preserve">        </w:t>
      </w:r>
      <w:r w:rsidRPr="000249B8">
        <w:t>$messages = $this-&gt;messageController-&gt;getMessages($this::MESSAGE_KEY);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 xml:space="preserve">View::make('admin-chapter-questions', </w:t>
      </w:r>
      <w:r w:rsidRPr="000249B8">
        <w:rPr>
          <w:b/>
          <w:bCs/>
        </w:rPr>
        <w:t>array</w:t>
      </w:r>
      <w:r w:rsidRPr="000249B8">
        <w:t>(</w:t>
      </w:r>
      <w:r w:rsidRPr="000249B8">
        <w:br/>
        <w:t xml:space="preserve">            'chapter' =&gt; $chapter,</w:t>
      </w:r>
      <w:r w:rsidRPr="000249B8">
        <w:br/>
        <w:t xml:space="preserve">            'questions' =&gt; $questions,</w:t>
      </w:r>
      <w:r w:rsidRPr="000249B8">
        <w:br/>
        <w:t xml:space="preserve">            'total_chapter' =&gt; $total_chapter,</w:t>
      </w:r>
      <w:r w:rsidRPr="000249B8">
        <w:br/>
        <w:t xml:space="preserve">            'messages' =&gt; $messages</w:t>
      </w:r>
      <w:r w:rsidRPr="000249B8">
        <w:br/>
        <w:t xml:space="preserve">        ));</w:t>
      </w:r>
      <w:r w:rsidRPr="000249B8">
        <w:br/>
        <w:t xml:space="preserve">    }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post(){</w:t>
      </w:r>
      <w:r w:rsidRPr="000249B8">
        <w:br/>
        <w:t xml:space="preserve">        </w:t>
      </w:r>
      <w:r w:rsidRPr="000249B8">
        <w:rPr>
          <w:i/>
          <w:iCs/>
        </w:rPr>
        <w:t>//message-notification</w:t>
      </w:r>
      <w:r w:rsidRPr="000249B8">
        <w:rPr>
          <w:i/>
          <w:iCs/>
        </w:rPr>
        <w:br/>
        <w:t xml:space="preserve">        </w:t>
      </w:r>
      <w:r w:rsidRPr="000249B8">
        <w:t xml:space="preserve">$messages = </w:t>
      </w:r>
      <w:r w:rsidRPr="000249B8">
        <w:rPr>
          <w:b/>
          <w:bCs/>
        </w:rPr>
        <w:t>array</w:t>
      </w:r>
      <w:r w:rsidRPr="000249B8">
        <w:t>();</w:t>
      </w:r>
      <w:r w:rsidRPr="000249B8">
        <w:br/>
        <w:t xml:space="preserve">        </w:t>
      </w:r>
      <w:r w:rsidRPr="000249B8">
        <w:rPr>
          <w:i/>
          <w:iCs/>
        </w:rPr>
        <w:t>//handle navigation</w:t>
      </w:r>
      <w:r w:rsidRPr="000249B8">
        <w:rPr>
          <w:i/>
          <w:iCs/>
        </w:rPr>
        <w:br/>
        <w:t xml:space="preserve">        </w:t>
      </w:r>
      <w:r w:rsidRPr="000249B8">
        <w:t xml:space="preserve">$admin_navigation = </w:t>
      </w:r>
      <w:r w:rsidRPr="000249B8">
        <w:rPr>
          <w:b/>
          <w:bCs/>
        </w:rPr>
        <w:t xml:space="preserve">new </w:t>
      </w:r>
      <w:r w:rsidRPr="000249B8">
        <w:t>AdminNavigation();</w:t>
      </w:r>
      <w:r w:rsidRPr="000249B8">
        <w:br/>
      </w:r>
      <w:r w:rsidRPr="000249B8">
        <w:lastRenderedPageBreak/>
        <w:t xml:space="preserve">        </w:t>
      </w:r>
      <w:r w:rsidRPr="000249B8">
        <w:rPr>
          <w:b/>
          <w:bCs/>
        </w:rPr>
        <w:t>if</w:t>
      </w:r>
      <w:r w:rsidRPr="000249B8">
        <w:t>($admin_navigation-&gt;isNavigate()){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$admin_navigation-&gt;goToN();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//chapters-change</w:t>
      </w:r>
      <w:r w:rsidRPr="000249B8">
        <w:rPr>
          <w:i/>
          <w:iCs/>
        </w:rPr>
        <w:br/>
        <w:t xml:space="preserve">        //delete-chapter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>if</w:t>
      </w:r>
      <w:r w:rsidRPr="000249B8">
        <w:t>(Input::has('delete_chapter')){</w:t>
      </w:r>
      <w:r w:rsidRPr="000249B8">
        <w:br/>
        <w:t xml:space="preserve">            $chapter = Chapter::find(Input::get('chapter_id'));</w:t>
      </w:r>
      <w:r w:rsidRPr="000249B8">
        <w:br/>
        <w:t xml:space="preserve">            $questions = $chapter-&gt;getQuestions;</w:t>
      </w:r>
      <w:r w:rsidRPr="000249B8">
        <w:br/>
        <w:t xml:space="preserve">            </w:t>
      </w:r>
      <w:r w:rsidRPr="000249B8">
        <w:rPr>
          <w:b/>
          <w:bCs/>
        </w:rPr>
        <w:t>if</w:t>
      </w:r>
      <w:r w:rsidRPr="000249B8">
        <w:t>(count($questions) &gt; 0){</w:t>
      </w:r>
      <w:r w:rsidRPr="000249B8">
        <w:br/>
        <w:t xml:space="preserve">                $messages['delete_chapter'] = 'chapter-'.$chapter-&gt;id.':has questions';</w:t>
      </w:r>
      <w:r w:rsidRPr="000249B8">
        <w:br/>
        <w:t xml:space="preserve">            }</w:t>
      </w:r>
      <w:r w:rsidRPr="000249B8">
        <w:rPr>
          <w:b/>
          <w:bCs/>
        </w:rPr>
        <w:t>else</w:t>
      </w:r>
      <w:r w:rsidRPr="000249B8">
        <w:t>{</w:t>
      </w:r>
      <w:r w:rsidRPr="000249B8">
        <w:br/>
        <w:t xml:space="preserve">                $chapter-&gt;delete();</w:t>
      </w:r>
      <w:r w:rsidRPr="000249B8">
        <w:br/>
        <w:t xml:space="preserve">                $messages['delete_chapter'] = 'chapter-'.$chapter-&gt;id.':deleted';</w:t>
      </w:r>
      <w:r w:rsidRPr="000249B8">
        <w:br/>
        <w:t xml:space="preserve">            }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//new-chapter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>if</w:t>
      </w:r>
      <w:r w:rsidRPr="000249B8">
        <w:t>(Input::has('new_chapter')){</w:t>
      </w:r>
      <w:r w:rsidRPr="000249B8">
        <w:br/>
        <w:t xml:space="preserve">            $chapter = </w:t>
      </w:r>
      <w:r w:rsidRPr="000249B8">
        <w:rPr>
          <w:b/>
          <w:bCs/>
        </w:rPr>
        <w:t xml:space="preserve">new </w:t>
      </w:r>
      <w:r w:rsidRPr="000249B8">
        <w:t>Chapter;</w:t>
      </w:r>
      <w:r w:rsidRPr="000249B8">
        <w:br/>
        <w:t xml:space="preserve">            </w:t>
      </w:r>
      <w:r w:rsidRPr="000249B8">
        <w:rPr>
          <w:i/>
          <w:iCs/>
        </w:rPr>
        <w:t>//delete +  auto_increment &gt;&gt;&gt; modidify chapter-id not continuous</w:t>
      </w:r>
      <w:r w:rsidRPr="000249B8">
        <w:rPr>
          <w:i/>
          <w:iCs/>
        </w:rPr>
        <w:br/>
        <w:t xml:space="preserve">            //manually change chapter-id</w:t>
      </w:r>
      <w:r w:rsidRPr="000249B8">
        <w:rPr>
          <w:i/>
          <w:iCs/>
        </w:rPr>
        <w:br/>
        <w:t xml:space="preserve">            </w:t>
      </w:r>
      <w:r w:rsidRPr="000249B8">
        <w:t>$last_chapter = Chapter::all()-&gt;last();</w:t>
      </w:r>
      <w:r w:rsidRPr="000249B8">
        <w:br/>
        <w:t xml:space="preserve">            $chapter-&gt;id = $last_chapter-&gt;id + 1;</w:t>
      </w:r>
      <w:r w:rsidRPr="000249B8">
        <w:br/>
        <w:t xml:space="preserve">            $chapter-&gt;text = Input::get('chapter_text');</w:t>
      </w:r>
      <w:r w:rsidRPr="000249B8">
        <w:br/>
        <w:t xml:space="preserve">            $chapter-&gt;rate = 0;</w:t>
      </w:r>
      <w:r w:rsidRPr="000249B8">
        <w:br/>
        <w:t xml:space="preserve">            $chapter-&gt;save();</w:t>
      </w:r>
      <w:r w:rsidRPr="000249B8">
        <w:br/>
        <w:t xml:space="preserve">            </w:t>
      </w:r>
      <w:r w:rsidRPr="000249B8">
        <w:rPr>
          <w:i/>
          <w:iCs/>
        </w:rPr>
        <w:t>//messages-notification</w:t>
      </w:r>
      <w:r w:rsidRPr="000249B8">
        <w:rPr>
          <w:i/>
          <w:iCs/>
        </w:rPr>
        <w:br/>
        <w:t xml:space="preserve">            </w:t>
      </w:r>
      <w:r w:rsidRPr="000249B8">
        <w:t>$messages['new_chapter'] = 'chapter-'.$chapter-&gt;id.'-'.$chapter-&gt;text.':saved';</w:t>
      </w:r>
      <w:r w:rsidRPr="000249B8">
        <w:br/>
        <w:t xml:space="preserve">        }</w:t>
      </w:r>
      <w:r w:rsidRPr="000249B8">
        <w:br/>
        <w:t xml:space="preserve">        $this-&gt;messageController-&gt;send($messages, 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>Redirect::back();</w:t>
      </w:r>
      <w:bookmarkStart w:id="0" w:name="_GoBack"/>
      <w:bookmarkEnd w:id="0"/>
      <w:r w:rsidRPr="000249B8">
        <w:br/>
        <w:t xml:space="preserve">    }</w:t>
      </w:r>
      <w:r w:rsidRPr="000249B8"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postQuestionChange(){</w:t>
      </w:r>
      <w:r w:rsidRPr="000249B8">
        <w:br/>
        <w:t xml:space="preserve">        </w:t>
      </w:r>
      <w:r w:rsidRPr="000249B8">
        <w:rPr>
          <w:i/>
          <w:iCs/>
        </w:rPr>
        <w:t>//message-notification</w:t>
      </w:r>
      <w:r w:rsidRPr="000249B8">
        <w:rPr>
          <w:i/>
          <w:iCs/>
        </w:rPr>
        <w:br/>
        <w:t xml:space="preserve">        </w:t>
      </w:r>
      <w:r w:rsidRPr="000249B8">
        <w:t xml:space="preserve">$messages = </w:t>
      </w:r>
      <w:r w:rsidRPr="000249B8">
        <w:rPr>
          <w:b/>
          <w:bCs/>
        </w:rPr>
        <w:t>array</w:t>
      </w:r>
      <w:r w:rsidRPr="000249B8">
        <w:t>();</w:t>
      </w:r>
      <w:r w:rsidRPr="000249B8">
        <w:br/>
        <w:t xml:space="preserve">        </w:t>
      </w:r>
      <w:r w:rsidRPr="000249B8">
        <w:rPr>
          <w:i/>
          <w:iCs/>
        </w:rPr>
        <w:t>//handle navigation</w:t>
      </w:r>
      <w:r w:rsidRPr="000249B8">
        <w:rPr>
          <w:i/>
          <w:iCs/>
        </w:rPr>
        <w:br/>
        <w:t xml:space="preserve">        </w:t>
      </w:r>
      <w:r w:rsidRPr="000249B8">
        <w:t xml:space="preserve">$admin_navigation = </w:t>
      </w:r>
      <w:r w:rsidRPr="000249B8">
        <w:rPr>
          <w:b/>
          <w:bCs/>
        </w:rPr>
        <w:t xml:space="preserve">new </w:t>
      </w:r>
      <w:r w:rsidRPr="000249B8">
        <w:t>AdminNavigation();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($admin_navigation-&gt;isNavigate()){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$admin_navigation-&gt;goToN();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//handle chapter-text change</w:t>
      </w:r>
      <w:r w:rsidRPr="000249B8">
        <w:rPr>
          <w:i/>
          <w:iCs/>
        </w:rPr>
        <w:br/>
        <w:t xml:space="preserve">        //redirect after changed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>if</w:t>
      </w:r>
      <w:r w:rsidRPr="000249B8">
        <w:t>(Input::has('chapter_change')){</w:t>
      </w:r>
      <w:r w:rsidRPr="000249B8">
        <w:br/>
        <w:t xml:space="preserve">            $chapter = Chapter::find(Input::get('chapter_change'));</w:t>
      </w:r>
      <w:r w:rsidRPr="000249B8">
        <w:br/>
        <w:t xml:space="preserve">            $chapter-&gt;text = Input::get('chapter_text');</w:t>
      </w:r>
      <w:r w:rsidRPr="000249B8">
        <w:br/>
        <w:t xml:space="preserve">            $chapter-&gt;save();</w:t>
      </w:r>
      <w:r w:rsidRPr="000249B8">
        <w:br/>
        <w:t xml:space="preserve">            $messages['chapter_change_text'] = 'chapter-'.$chapter-&gt;id.':saved';</w:t>
      </w:r>
      <w:r w:rsidRPr="000249B8">
        <w:br/>
        <w:t xml:space="preserve">            $this-&gt;messageController-&gt;send($messages, $this::MESSAGE_KEY);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Redirect::back();</w:t>
      </w:r>
      <w:r w:rsidRPr="000249B8">
        <w:br/>
      </w:r>
      <w:r w:rsidRPr="000249B8">
        <w:lastRenderedPageBreak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//handle delete-question</w:t>
      </w:r>
      <w:r w:rsidRPr="000249B8">
        <w:rPr>
          <w:i/>
          <w:iCs/>
        </w:rPr>
        <w:br/>
        <w:t xml:space="preserve">        //redirect after deleted, no need to modify other inputs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>if</w:t>
      </w:r>
      <w:r w:rsidRPr="000249B8">
        <w:t>(Input::has('delete_question')){</w:t>
      </w:r>
      <w:r w:rsidRPr="000249B8">
        <w:br/>
        <w:t xml:space="preserve">            $question = Question::find(Input::get('delete_question'));</w:t>
      </w:r>
      <w:r w:rsidRPr="000249B8">
        <w:br/>
        <w:t xml:space="preserve">            $store_question_id = $question-&gt;id;</w:t>
      </w:r>
      <w:r w:rsidRPr="000249B8">
        <w:br/>
        <w:t xml:space="preserve">            $question-&gt;delete();</w:t>
      </w:r>
      <w:r w:rsidRPr="000249B8">
        <w:br/>
        <w:t xml:space="preserve">            $messages['delete_question'] = 'question-'.$store_question_id.':deleted';</w:t>
      </w:r>
      <w:r w:rsidRPr="000249B8">
        <w:br/>
        <w:t xml:space="preserve">            $this-&gt;messageController-&gt;send($messages, $this::MESSAGE_KEY);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Redirect::back();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//handle change on a question (both this one, and it's options)</w:t>
      </w:r>
      <w:r w:rsidRPr="000249B8">
        <w:rPr>
          <w:i/>
          <w:iCs/>
        </w:rPr>
        <w:br/>
        <w:t xml:space="preserve">        //redirect after all-changes saved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>if</w:t>
      </w:r>
      <w:r w:rsidRPr="000249B8">
        <w:t>(Input::has('question_change')){</w:t>
      </w:r>
      <w:r w:rsidRPr="000249B8">
        <w:br/>
        <w:t xml:space="preserve">            $question = Question::find(Input::get('question_change'));</w:t>
      </w:r>
      <w:r w:rsidRPr="000249B8">
        <w:br/>
        <w:t xml:space="preserve">            </w:t>
      </w:r>
      <w:r w:rsidRPr="000249B8">
        <w:rPr>
          <w:i/>
          <w:iCs/>
        </w:rPr>
        <w:t>//question-change, change question-text</w:t>
      </w:r>
      <w:r w:rsidRPr="000249B8">
        <w:rPr>
          <w:i/>
          <w:iCs/>
        </w:rPr>
        <w:br/>
        <w:t xml:space="preserve">            </w:t>
      </w:r>
      <w:r w:rsidRPr="000249B8">
        <w:rPr>
          <w:b/>
          <w:bCs/>
        </w:rPr>
        <w:t>if</w:t>
      </w:r>
      <w:r w:rsidRPr="000249B8">
        <w:t>(Input::has('question_text')){</w:t>
      </w:r>
      <w:r w:rsidRPr="000249B8">
        <w:br/>
        <w:t xml:space="preserve">                $question-&gt;text = Input::get('question_text');</w:t>
      </w:r>
      <w:r w:rsidRPr="000249B8">
        <w:br/>
        <w:t xml:space="preserve">                $question-&gt;save();</w:t>
      </w:r>
      <w:r w:rsidRPr="000249B8">
        <w:br/>
        <w:t xml:space="preserve">                $messages['question_change_text'] = 'question-'.$question-&gt;id.':saved';</w:t>
      </w:r>
      <w:r w:rsidRPr="000249B8">
        <w:br/>
        <w:t xml:space="preserve">            }</w:t>
      </w:r>
      <w:r w:rsidRPr="000249B8">
        <w:br/>
        <w:t xml:space="preserve">            </w:t>
      </w:r>
      <w:r w:rsidRPr="000249B8">
        <w:rPr>
          <w:i/>
          <w:iCs/>
        </w:rPr>
        <w:t>//question-change, change question-chapter_id</w:t>
      </w:r>
      <w:r w:rsidRPr="000249B8">
        <w:rPr>
          <w:i/>
          <w:iCs/>
        </w:rPr>
        <w:br/>
        <w:t xml:space="preserve">            </w:t>
      </w:r>
      <w:r w:rsidRPr="000249B8">
        <w:rPr>
          <w:b/>
          <w:bCs/>
        </w:rPr>
        <w:t>if</w:t>
      </w:r>
      <w:r w:rsidRPr="000249B8">
        <w:t>(Input::has('chapter_id')){</w:t>
      </w:r>
      <w:r w:rsidRPr="000249B8">
        <w:br/>
        <w:t xml:space="preserve">                $question-&gt;chapter_id = Input::get('chapter_id');</w:t>
      </w:r>
      <w:r w:rsidRPr="000249B8">
        <w:br/>
        <w:t xml:space="preserve">                $question-&gt;save();</w:t>
      </w:r>
      <w:r w:rsidRPr="000249B8">
        <w:br/>
        <w:t xml:space="preserve">                $new_chapter = $question-&gt;getChapter;</w:t>
      </w:r>
      <w:r w:rsidRPr="000249B8">
        <w:br/>
        <w:t xml:space="preserve">                $messages['question_change_chapter_id'] = 'question-'.$question-&gt;id.':now belongs to chapter-'.$new_chapter-&gt;id;</w:t>
      </w:r>
      <w:r w:rsidRPr="000249B8">
        <w:br/>
        <w:t xml:space="preserve">            }</w:t>
      </w:r>
      <w:r w:rsidRPr="000249B8">
        <w:br/>
        <w:t xml:space="preserve">            </w:t>
      </w:r>
      <w:r w:rsidRPr="000249B8">
        <w:rPr>
          <w:i/>
          <w:iCs/>
        </w:rPr>
        <w:t>//options-change</w:t>
      </w:r>
      <w:r w:rsidRPr="000249B8">
        <w:rPr>
          <w:i/>
          <w:iCs/>
        </w:rPr>
        <w:br/>
        <w:t xml:space="preserve">            </w:t>
      </w:r>
      <w:r w:rsidRPr="000249B8">
        <w:rPr>
          <w:b/>
          <w:bCs/>
        </w:rPr>
        <w:t>if</w:t>
      </w:r>
      <w:r w:rsidRPr="000249B8">
        <w:t>(Input::has('options')) {</w:t>
      </w:r>
      <w:r w:rsidRPr="000249B8">
        <w:br/>
        <w:t xml:space="preserve">                $options = Input::get('options');</w:t>
      </w:r>
      <w:r w:rsidRPr="000249B8">
        <w:br/>
        <w:t xml:space="preserve">                </w:t>
      </w:r>
      <w:r w:rsidRPr="000249B8">
        <w:rPr>
          <w:i/>
          <w:iCs/>
        </w:rPr>
        <w:t>//save options-change</w:t>
      </w:r>
      <w:r w:rsidRPr="000249B8">
        <w:rPr>
          <w:i/>
          <w:iCs/>
        </w:rPr>
        <w:br/>
        <w:t xml:space="preserve">                </w:t>
      </w:r>
      <w:r w:rsidRPr="000249B8">
        <w:t>$i = -1;</w:t>
      </w:r>
      <w:r w:rsidRPr="000249B8">
        <w:br/>
        <w:t xml:space="preserve">                </w:t>
      </w:r>
      <w:r w:rsidRPr="000249B8">
        <w:rPr>
          <w:b/>
          <w:bCs/>
        </w:rPr>
        <w:t>foreach</w:t>
      </w:r>
      <w:r w:rsidRPr="000249B8">
        <w:t xml:space="preserve">($options </w:t>
      </w:r>
      <w:r w:rsidRPr="000249B8">
        <w:rPr>
          <w:b/>
          <w:bCs/>
        </w:rPr>
        <w:t xml:space="preserve">as </w:t>
      </w:r>
      <w:r w:rsidRPr="000249B8">
        <w:t>$option_id =&gt; $option_text){</w:t>
      </w:r>
      <w:r w:rsidRPr="000249B8">
        <w:br/>
        <w:t xml:space="preserve">                    $option = Option::find($option_id);</w:t>
      </w:r>
      <w:r w:rsidRPr="000249B8">
        <w:br/>
        <w:t xml:space="preserve">                    $option-&gt;text = $option_text;</w:t>
      </w:r>
      <w:r w:rsidRPr="000249B8">
        <w:br/>
        <w:t xml:space="preserve">                    </w:t>
      </w:r>
      <w:r w:rsidRPr="000249B8">
        <w:rPr>
          <w:i/>
          <w:iCs/>
        </w:rPr>
        <w:t>//reset all option-is_right = 0</w:t>
      </w:r>
      <w:r w:rsidRPr="000249B8">
        <w:rPr>
          <w:i/>
          <w:iCs/>
        </w:rPr>
        <w:br/>
        <w:t xml:space="preserve">                    //is_right set again with input-is_right checked</w:t>
      </w:r>
      <w:r w:rsidRPr="000249B8">
        <w:rPr>
          <w:i/>
          <w:iCs/>
        </w:rPr>
        <w:br/>
        <w:t xml:space="preserve">                    </w:t>
      </w:r>
      <w:r w:rsidRPr="000249B8">
        <w:t>$option-&gt;is_right = 0;</w:t>
      </w:r>
      <w:r w:rsidRPr="000249B8">
        <w:br/>
        <w:t xml:space="preserve">                    $option-&gt;save();</w:t>
      </w:r>
      <w:r w:rsidRPr="000249B8">
        <w:br/>
        <w:t xml:space="preserve">                    $messages['options_change['.(++$i).']'] = 'option-'.$option-&gt;id.':saved';</w:t>
      </w:r>
      <w:r w:rsidRPr="000249B8">
        <w:br/>
        <w:t xml:space="preserve">                }</w:t>
      </w:r>
      <w:r w:rsidRPr="000249B8">
        <w:br/>
        <w:t xml:space="preserve">                </w:t>
      </w:r>
      <w:r w:rsidRPr="000249B8">
        <w:rPr>
          <w:i/>
          <w:iCs/>
        </w:rPr>
        <w:t>//modify option-is_right</w:t>
      </w:r>
      <w:r w:rsidRPr="000249B8">
        <w:rPr>
          <w:i/>
          <w:iCs/>
        </w:rPr>
        <w:br/>
        <w:t xml:space="preserve">                </w:t>
      </w:r>
      <w:r w:rsidRPr="000249B8">
        <w:rPr>
          <w:b/>
          <w:bCs/>
        </w:rPr>
        <w:t>if</w:t>
      </w:r>
      <w:r w:rsidRPr="000249B8">
        <w:t>(Input::has('is_right')){</w:t>
      </w:r>
      <w:r w:rsidRPr="000249B8">
        <w:br/>
        <w:t xml:space="preserve">                    $option = Option::find(Input::get('is_right'));</w:t>
      </w:r>
      <w:r w:rsidRPr="000249B8">
        <w:br/>
        <w:t xml:space="preserve">                    </w:t>
      </w:r>
      <w:r w:rsidRPr="000249B8">
        <w:rPr>
          <w:i/>
          <w:iCs/>
        </w:rPr>
        <w:t>//this option set is_right = 1</w:t>
      </w:r>
      <w:r w:rsidRPr="000249B8">
        <w:rPr>
          <w:i/>
          <w:iCs/>
        </w:rPr>
        <w:br/>
        <w:t xml:space="preserve">                    </w:t>
      </w:r>
      <w:r w:rsidRPr="000249B8">
        <w:t>$option-&gt;is_right = 1;</w:t>
      </w:r>
      <w:r w:rsidRPr="000249B8">
        <w:br/>
        <w:t xml:space="preserve">                    $option-&gt;save();</w:t>
      </w:r>
      <w:r w:rsidRPr="000249B8">
        <w:br/>
      </w:r>
      <w:r w:rsidRPr="000249B8">
        <w:lastRenderedPageBreak/>
        <w:t xml:space="preserve">                    $messages['options_change_is_right'] = 'option-'.$option-&gt;id.'-is_right:saved';</w:t>
      </w:r>
      <w:r w:rsidRPr="000249B8">
        <w:br/>
        <w:t xml:space="preserve">                }</w:t>
      </w:r>
      <w:r w:rsidRPr="000249B8">
        <w:br/>
        <w:t xml:space="preserve">            }</w:t>
      </w:r>
      <w:r w:rsidRPr="000249B8">
        <w:br/>
        <w:t xml:space="preserve">            </w:t>
      </w:r>
      <w:r w:rsidRPr="000249B8">
        <w:rPr>
          <w:i/>
          <w:iCs/>
        </w:rPr>
        <w:t>//send message-notification</w:t>
      </w:r>
      <w:r w:rsidRPr="000249B8">
        <w:rPr>
          <w:i/>
          <w:iCs/>
        </w:rPr>
        <w:br/>
        <w:t xml:space="preserve">            </w:t>
      </w:r>
      <w:r w:rsidRPr="000249B8">
        <w:t>$this-&gt;messageController-&gt;send($messages, $this::MESSAGE_KEY);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Redirect::back();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//new-question</w:t>
      </w:r>
      <w:r w:rsidRPr="000249B8">
        <w:rPr>
          <w:i/>
          <w:iCs/>
        </w:rPr>
        <w:br/>
        <w:t xml:space="preserve">        //redirect after create new-one</w:t>
      </w:r>
      <w:r w:rsidRPr="000249B8">
        <w:rPr>
          <w:i/>
          <w:iCs/>
        </w:rPr>
        <w:br/>
        <w:t xml:space="preserve">        </w:t>
      </w:r>
      <w:r w:rsidRPr="000249B8">
        <w:rPr>
          <w:b/>
          <w:bCs/>
        </w:rPr>
        <w:t>if</w:t>
      </w:r>
      <w:r w:rsidRPr="000249B8">
        <w:t>(Input::has('new_question')){</w:t>
      </w:r>
      <w:r w:rsidRPr="000249B8">
        <w:br/>
        <w:t xml:space="preserve">            </w:t>
      </w:r>
      <w:r w:rsidRPr="000249B8">
        <w:rPr>
          <w:i/>
          <w:iCs/>
        </w:rPr>
        <w:t>//save new question</w:t>
      </w:r>
      <w:r w:rsidRPr="000249B8">
        <w:rPr>
          <w:i/>
          <w:iCs/>
        </w:rPr>
        <w:br/>
        <w:t xml:space="preserve">            </w:t>
      </w:r>
      <w:r w:rsidRPr="000249B8">
        <w:t xml:space="preserve">$question = </w:t>
      </w:r>
      <w:r w:rsidRPr="000249B8">
        <w:rPr>
          <w:b/>
          <w:bCs/>
        </w:rPr>
        <w:t xml:space="preserve">new </w:t>
      </w:r>
      <w:r w:rsidRPr="000249B8">
        <w:t>Question;</w:t>
      </w:r>
      <w:r w:rsidRPr="000249B8">
        <w:br/>
        <w:t xml:space="preserve">            </w:t>
      </w:r>
      <w:r w:rsidRPr="000249B8">
        <w:rPr>
          <w:i/>
          <w:iCs/>
        </w:rPr>
        <w:t>//delete + auto_increment &gt;&gt;&gt; modify question-id not continuous</w:t>
      </w:r>
      <w:r w:rsidRPr="000249B8">
        <w:rPr>
          <w:i/>
          <w:iCs/>
        </w:rPr>
        <w:br/>
        <w:t xml:space="preserve">            //manually change question-id</w:t>
      </w:r>
      <w:r w:rsidRPr="000249B8">
        <w:rPr>
          <w:i/>
          <w:iCs/>
        </w:rPr>
        <w:br/>
        <w:t xml:space="preserve">            </w:t>
      </w:r>
      <w:r w:rsidRPr="000249B8">
        <w:t>$last_question = Question::all()-&gt;last();</w:t>
      </w:r>
      <w:r w:rsidRPr="000249B8">
        <w:br/>
        <w:t xml:space="preserve">            $question-&gt;id = $last_question-&gt;id + 1;</w:t>
      </w:r>
      <w:r w:rsidRPr="000249B8">
        <w:br/>
        <w:t xml:space="preserve">            $question-&gt;text = Input::get('question_text');</w:t>
      </w:r>
      <w:r w:rsidRPr="000249B8">
        <w:br/>
        <w:t xml:space="preserve">            $question-&gt;chapter_id = Input::get('chapter_id');</w:t>
      </w:r>
      <w:r w:rsidRPr="000249B8">
        <w:br/>
        <w:t xml:space="preserve">            $question-&gt;save();</w:t>
      </w:r>
      <w:r w:rsidRPr="000249B8">
        <w:br/>
        <w:t xml:space="preserve">            $question_id = $question-&gt;id;</w:t>
      </w:r>
      <w:r w:rsidRPr="000249B8">
        <w:br/>
        <w:t xml:space="preserve">            $messages['new_question'] = 'question-'.$question-&gt;id.':saved';</w:t>
      </w:r>
      <w:r w:rsidRPr="000249B8">
        <w:br/>
        <w:t xml:space="preserve">            </w:t>
      </w:r>
      <w:r w:rsidRPr="000249B8">
        <w:rPr>
          <w:i/>
          <w:iCs/>
        </w:rPr>
        <w:t>//save new options</w:t>
      </w:r>
      <w:r w:rsidRPr="000249B8">
        <w:rPr>
          <w:i/>
          <w:iCs/>
        </w:rPr>
        <w:br/>
        <w:t xml:space="preserve">            </w:t>
      </w:r>
      <w:r w:rsidRPr="000249B8">
        <w:t>$options_text = Input::get('options');</w:t>
      </w:r>
      <w:r w:rsidRPr="000249B8">
        <w:br/>
        <w:t xml:space="preserve">            $created_options = </w:t>
      </w:r>
      <w:r w:rsidRPr="000249B8">
        <w:rPr>
          <w:b/>
          <w:bCs/>
        </w:rPr>
        <w:t>array</w:t>
      </w:r>
      <w:r w:rsidRPr="000249B8">
        <w:t>();</w:t>
      </w:r>
      <w:r w:rsidRPr="000249B8">
        <w:br/>
        <w:t xml:space="preserve">            </w:t>
      </w:r>
      <w:r w:rsidRPr="000249B8">
        <w:rPr>
          <w:b/>
          <w:bCs/>
        </w:rPr>
        <w:t>for</w:t>
      </w:r>
      <w:r w:rsidRPr="000249B8">
        <w:t>($i = 0; $i &lt; 4; $i++){</w:t>
      </w:r>
      <w:r w:rsidRPr="000249B8">
        <w:br/>
        <w:t xml:space="preserve">                $option = </w:t>
      </w:r>
      <w:r w:rsidRPr="000249B8">
        <w:rPr>
          <w:b/>
          <w:bCs/>
        </w:rPr>
        <w:t xml:space="preserve">new </w:t>
      </w:r>
      <w:r w:rsidRPr="000249B8">
        <w:t>Option;</w:t>
      </w:r>
      <w:r w:rsidRPr="000249B8">
        <w:br/>
        <w:t xml:space="preserve">                $option-&gt;text = $options_text[$i];</w:t>
      </w:r>
      <w:r w:rsidRPr="000249B8">
        <w:br/>
        <w:t xml:space="preserve">                $option-&gt;question_id = $question_id;</w:t>
      </w:r>
      <w:r w:rsidRPr="000249B8">
        <w:br/>
        <w:t xml:space="preserve">                $option-&gt;is_right = 0;</w:t>
      </w:r>
      <w:r w:rsidRPr="000249B8">
        <w:br/>
        <w:t xml:space="preserve">                $option-&gt;save();</w:t>
      </w:r>
      <w:r w:rsidRPr="000249B8">
        <w:br/>
        <w:t xml:space="preserve">                </w:t>
      </w:r>
      <w:r w:rsidRPr="000249B8">
        <w:rPr>
          <w:i/>
          <w:iCs/>
        </w:rPr>
        <w:t>//store in array new-option in $created_options, to add is_right on which</w:t>
      </w:r>
      <w:r w:rsidRPr="000249B8">
        <w:rPr>
          <w:i/>
          <w:iCs/>
        </w:rPr>
        <w:br/>
        <w:t xml:space="preserve">                </w:t>
      </w:r>
      <w:r w:rsidRPr="000249B8">
        <w:t>$created_options[$i] = $option;</w:t>
      </w:r>
      <w:r w:rsidRPr="000249B8">
        <w:br/>
        <w:t xml:space="preserve">                $messages['option['.$i.']'] = 'option-'.$option-&gt;id.':saved';</w:t>
      </w:r>
      <w:r w:rsidRPr="000249B8">
        <w:br/>
        <w:t xml:space="preserve">            }</w:t>
      </w:r>
      <w:r w:rsidRPr="000249B8">
        <w:br/>
        <w:t xml:space="preserve">            </w:t>
      </w:r>
      <w:r w:rsidRPr="000249B8">
        <w:rPr>
          <w:b/>
          <w:bCs/>
        </w:rPr>
        <w:t>if</w:t>
      </w:r>
      <w:r w:rsidRPr="000249B8">
        <w:t>(Input::has('is_right')){</w:t>
      </w:r>
      <w:r w:rsidRPr="000249B8">
        <w:br/>
        <w:t xml:space="preserve">                $right_option = Input::get('is_right');</w:t>
      </w:r>
      <w:r w:rsidRPr="000249B8">
        <w:br/>
        <w:t xml:space="preserve">                </w:t>
      </w:r>
      <w:r w:rsidRPr="000249B8">
        <w:rPr>
          <w:i/>
          <w:iCs/>
        </w:rPr>
        <w:t>//get option from store-$created_options, which selected is_right</w:t>
      </w:r>
      <w:r w:rsidRPr="000249B8">
        <w:rPr>
          <w:i/>
          <w:iCs/>
        </w:rPr>
        <w:br/>
        <w:t xml:space="preserve">                </w:t>
      </w:r>
      <w:r w:rsidRPr="000249B8">
        <w:t>$option = $created_options[$right_option];</w:t>
      </w:r>
      <w:r w:rsidRPr="000249B8">
        <w:br/>
        <w:t xml:space="preserve">                $option-&gt;is_right = 1;</w:t>
      </w:r>
      <w:r w:rsidRPr="000249B8">
        <w:br/>
        <w:t xml:space="preserve">                $option-&gt;save();</w:t>
      </w:r>
      <w:r w:rsidRPr="000249B8">
        <w:br/>
        <w:t xml:space="preserve">                $messages['option_is_right'] = 'option-'.$option-&gt;id.'-is_right:saved';</w:t>
      </w:r>
      <w:r w:rsidRPr="000249B8">
        <w:br/>
        <w:t xml:space="preserve">            }</w:t>
      </w:r>
      <w:r w:rsidRPr="000249B8">
        <w:br/>
        <w:t xml:space="preserve">            </w:t>
      </w:r>
      <w:r w:rsidRPr="000249B8">
        <w:rPr>
          <w:i/>
          <w:iCs/>
        </w:rPr>
        <w:t>//send message-notification</w:t>
      </w:r>
      <w:r w:rsidRPr="000249B8">
        <w:rPr>
          <w:i/>
          <w:iCs/>
        </w:rPr>
        <w:br/>
        <w:t xml:space="preserve">            </w:t>
      </w:r>
      <w:r w:rsidRPr="000249B8">
        <w:t>$this-&gt;messageController-&gt;send($messages, $this::MESSAGE_KEY);</w:t>
      </w:r>
      <w:r w:rsidRPr="000249B8">
        <w:br/>
        <w:t xml:space="preserve">            </w:t>
      </w:r>
      <w:r w:rsidRPr="000249B8">
        <w:rPr>
          <w:b/>
          <w:bCs/>
        </w:rPr>
        <w:t xml:space="preserve">return </w:t>
      </w:r>
      <w:r w:rsidRPr="000249B8">
        <w:t>Redirect::back();</w:t>
      </w:r>
      <w:r w:rsidRPr="000249B8">
        <w:br/>
        <w:t xml:space="preserve">        }</w:t>
      </w:r>
      <w:r w:rsidRPr="000249B8">
        <w:br/>
        <w:t xml:space="preserve">        </w:t>
      </w:r>
      <w:r w:rsidRPr="000249B8">
        <w:rPr>
          <w:i/>
          <w:iCs/>
        </w:rPr>
        <w:t>//as a fallback</w:t>
      </w:r>
      <w:r w:rsidRPr="000249B8">
        <w:rPr>
          <w:i/>
          <w:iCs/>
        </w:rPr>
        <w:br/>
        <w:t xml:space="preserve">        //send message-notification</w:t>
      </w:r>
      <w:r w:rsidRPr="000249B8">
        <w:rPr>
          <w:i/>
          <w:iCs/>
        </w:rPr>
        <w:br/>
      </w:r>
      <w:r w:rsidRPr="000249B8">
        <w:rPr>
          <w:i/>
          <w:iCs/>
        </w:rPr>
        <w:lastRenderedPageBreak/>
        <w:t xml:space="preserve">        </w:t>
      </w:r>
      <w:r w:rsidRPr="000249B8">
        <w:t>$this-&gt;messageController-&gt;send($messages, $this::MESSAGE_KEY);</w:t>
      </w:r>
      <w:r w:rsidRPr="000249B8">
        <w:br/>
        <w:t xml:space="preserve">        </w:t>
      </w:r>
      <w:r w:rsidRPr="000249B8">
        <w:rPr>
          <w:b/>
          <w:bCs/>
        </w:rPr>
        <w:t xml:space="preserve">return </w:t>
      </w:r>
      <w:r w:rsidRPr="000249B8">
        <w:t>Redirect::back();</w:t>
      </w:r>
      <w:r w:rsidRPr="000249B8">
        <w:br/>
        <w:t xml:space="preserve">    }</w:t>
      </w:r>
      <w:r w:rsidRPr="000249B8">
        <w:br/>
        <w:t>}</w:t>
      </w:r>
    </w:p>
    <w:p w:rsidR="000249B8" w:rsidRPr="000249B8" w:rsidRDefault="000249B8" w:rsidP="000249B8">
      <w:r w:rsidRPr="000249B8">
        <w:rPr>
          <w:b/>
          <w:bCs/>
        </w:rPr>
        <w:t>&lt;?php</w:t>
      </w:r>
      <w:r w:rsidRPr="000249B8">
        <w:rPr>
          <w:b/>
          <w:bCs/>
        </w:rPr>
        <w:br/>
      </w:r>
      <w:r w:rsidRPr="000249B8">
        <w:rPr>
          <w:i/>
          <w:iCs/>
        </w:rPr>
        <w:t>/**</w:t>
      </w:r>
      <w:r w:rsidRPr="000249B8">
        <w:rPr>
          <w:i/>
          <w:iCs/>
        </w:rPr>
        <w:br/>
        <w:t xml:space="preserve"> * Created by PhpStorm.</w:t>
      </w:r>
      <w:r w:rsidRPr="000249B8">
        <w:rPr>
          <w:i/>
          <w:iCs/>
        </w:rPr>
        <w:br/>
        <w:t xml:space="preserve"> * User: Hoang Anh</w:t>
      </w:r>
      <w:r w:rsidRPr="000249B8">
        <w:rPr>
          <w:i/>
          <w:iCs/>
        </w:rPr>
        <w:br/>
        <w:t xml:space="preserve"> * Date: 07-Jan-16</w:t>
      </w:r>
      <w:r w:rsidRPr="000249B8">
        <w:rPr>
          <w:i/>
          <w:iCs/>
        </w:rPr>
        <w:br/>
        <w:t xml:space="preserve"> * Time: 9:33 PM</w:t>
      </w:r>
      <w:r w:rsidRPr="000249B8">
        <w:rPr>
          <w:i/>
          <w:iCs/>
        </w:rPr>
        <w:br/>
        <w:t xml:space="preserve"> */</w:t>
      </w:r>
      <w:r w:rsidRPr="000249B8">
        <w:rPr>
          <w:i/>
          <w:iCs/>
        </w:rPr>
        <w:br/>
      </w:r>
      <w:r w:rsidRPr="000249B8">
        <w:rPr>
          <w:b/>
          <w:bCs/>
        </w:rPr>
        <w:t xml:space="preserve">class </w:t>
      </w:r>
      <w:r w:rsidRPr="000249B8">
        <w:t xml:space="preserve">LogOutController </w:t>
      </w:r>
      <w:r w:rsidRPr="000249B8">
        <w:rPr>
          <w:b/>
          <w:bCs/>
        </w:rPr>
        <w:t xml:space="preserve">extends </w:t>
      </w:r>
      <w:r w:rsidRPr="000249B8">
        <w:t>Controller{</w:t>
      </w:r>
      <w:r w:rsidRPr="000249B8">
        <w:br/>
        <w:t xml:space="preserve">    </w:t>
      </w:r>
      <w:r w:rsidRPr="000249B8">
        <w:rPr>
          <w:i/>
          <w:iCs/>
        </w:rPr>
        <w:t>//handle get-request from 'log-out'</w:t>
      </w:r>
      <w:r w:rsidRPr="000249B8">
        <w:rPr>
          <w:i/>
          <w:iCs/>
        </w:rPr>
        <w:br/>
        <w:t xml:space="preserve">    </w:t>
      </w:r>
      <w:r w:rsidRPr="000249B8">
        <w:rPr>
          <w:b/>
          <w:bCs/>
        </w:rPr>
        <w:t xml:space="preserve">public function </w:t>
      </w:r>
      <w:r w:rsidRPr="000249B8">
        <w:t>get(){</w:t>
      </w:r>
      <w:r w:rsidRPr="000249B8">
        <w:br/>
        <w:t xml:space="preserve">        </w:t>
      </w:r>
      <w:r w:rsidRPr="000249B8">
        <w:rPr>
          <w:b/>
          <w:bCs/>
        </w:rPr>
        <w:t>if</w:t>
      </w:r>
      <w:r w:rsidRPr="000249B8">
        <w:t>(Auth::check()){</w:t>
      </w:r>
      <w:r w:rsidRPr="000249B8">
        <w:br/>
        <w:t xml:space="preserve">            Auth::logout();</w:t>
      </w:r>
      <w:r w:rsidRPr="000249B8">
        <w:br/>
        <w:t xml:space="preserve">            </w:t>
      </w:r>
      <w:r w:rsidRPr="000249B8">
        <w:rPr>
          <w:b/>
          <w:bCs/>
        </w:rPr>
        <w:t xml:space="preserve">echo </w:t>
      </w:r>
      <w:r w:rsidRPr="000249B8">
        <w:t>'&lt;h1&gt;you-have-logged-out&lt;/h1&gt;';</w:t>
      </w:r>
      <w:r w:rsidRPr="000249B8">
        <w:br/>
        <w:t xml:space="preserve">        }</w:t>
      </w:r>
      <w:r w:rsidRPr="000249B8">
        <w:rPr>
          <w:b/>
          <w:bCs/>
        </w:rPr>
        <w:t>else</w:t>
      </w:r>
      <w:r w:rsidRPr="000249B8">
        <w:t>{</w:t>
      </w:r>
      <w:r w:rsidRPr="000249B8">
        <w:br/>
        <w:t xml:space="preserve">            </w:t>
      </w:r>
      <w:r w:rsidRPr="000249B8">
        <w:rPr>
          <w:b/>
          <w:bCs/>
        </w:rPr>
        <w:t xml:space="preserve">echo </w:t>
      </w:r>
      <w:r w:rsidRPr="000249B8">
        <w:t>'&lt;h1&gt;you-havent-log-in&lt;/h1&gt;';</w:t>
      </w:r>
      <w:r w:rsidRPr="000249B8">
        <w:br/>
        <w:t xml:space="preserve">        }</w:t>
      </w:r>
      <w:r w:rsidRPr="000249B8">
        <w:br/>
        <w:t xml:space="preserve">    }</w:t>
      </w:r>
      <w:r w:rsidRPr="000249B8">
        <w:br/>
        <w:t>}</w:t>
      </w:r>
    </w:p>
    <w:p w:rsidR="000249B8" w:rsidRPr="000249B8" w:rsidRDefault="000249B8" w:rsidP="000249B8"/>
    <w:p w:rsidR="00A04660" w:rsidRPr="000249B8" w:rsidRDefault="00A04660" w:rsidP="000249B8"/>
    <w:sectPr w:rsidR="00A04660" w:rsidRPr="000249B8" w:rsidSect="00EA2759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B8"/>
    <w:rsid w:val="000249B8"/>
    <w:rsid w:val="00A00707"/>
    <w:rsid w:val="00A04660"/>
    <w:rsid w:val="00EA2759"/>
    <w:rsid w:val="00F0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9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9B8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9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9B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de-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2F2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code-style.dotx</Template>
  <TotalTime>12</TotalTime>
  <Pages>12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</Company>
  <LinksUpToDate>false</LinksUpToDate>
  <CharactersWithSpaces>20345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Hoang Anh</dc:creator>
  <cp:lastModifiedBy>Le Hoang Anh</cp:lastModifiedBy>
  <cp:revision>1</cp:revision>
  <dcterms:created xsi:type="dcterms:W3CDTF">2016-01-08T16:31:00Z</dcterms:created>
  <dcterms:modified xsi:type="dcterms:W3CDTF">2016-01-08T16:43:00Z</dcterms:modified>
</cp:coreProperties>
</file>